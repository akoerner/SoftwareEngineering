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46C" w:rsidRPr="00A96C2E" w:rsidRDefault="003A546C" w:rsidP="00A96C2E">
      <w:pPr>
        <w:ind w:firstLine="0"/>
        <w:rPr>
          <w:rFonts w:asciiTheme="minorHAnsi" w:hAnsiTheme="minorHAnsi" w:cstheme="minorHAnsi"/>
          <w:color w:val="000000" w:themeColor="text1"/>
          <w:lang w:eastAsia="en-GB" w:bidi="en-US"/>
        </w:rPr>
      </w:pPr>
    </w:p>
    <w:tbl>
      <w:tblPr>
        <w:tblStyle w:val="TableGrid"/>
        <w:tblpPr w:leftFromText="180" w:rightFromText="180" w:vertAnchor="text" w:horzAnchor="margin" w:tblpXSpec="right" w:tblpY="106"/>
        <w:tblW w:w="0" w:type="auto"/>
        <w:jc w:val="right"/>
        <w:tblBorders>
          <w:top w:val="none" w:sz="0" w:space="0" w:color="auto"/>
          <w:left w:val="none" w:sz="0" w:space="0" w:color="auto"/>
          <w:bottom w:val="single" w:sz="18" w:space="0" w:color="000000" w:themeColor="text1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6750"/>
      </w:tblGrid>
      <w:tr w:rsidR="00A96C2E" w:rsidRPr="00A96C2E" w:rsidTr="00276A04">
        <w:trPr>
          <w:jc w:val="right"/>
        </w:trPr>
        <w:tc>
          <w:tcPr>
            <w:tcW w:w="6750" w:type="dxa"/>
            <w:shd w:val="clear" w:color="auto" w:fill="auto"/>
          </w:tcPr>
          <w:p w:rsidR="00A96C2E" w:rsidRPr="00A96C2E" w:rsidRDefault="00A96C2E" w:rsidP="00276A04">
            <w:pPr>
              <w:pStyle w:val="CoverTitle"/>
              <w:rPr>
                <w:rFonts w:asciiTheme="minorHAnsi" w:hAnsiTheme="minorHAnsi" w:cstheme="minorHAnsi"/>
                <w:b w:val="0"/>
                <w:i w:val="0"/>
                <w:color w:val="000000" w:themeColor="text1"/>
              </w:rPr>
            </w:pPr>
            <w:r w:rsidRPr="00A96C2E">
              <w:rPr>
                <w:rFonts w:asciiTheme="minorHAnsi" w:eastAsia="Times New Roman" w:hAnsiTheme="minorHAnsi" w:cstheme="minorHAnsi"/>
                <w:b w:val="0"/>
                <w:i w:val="0"/>
                <w:color w:val="000000" w:themeColor="text1"/>
              </w:rPr>
              <w:t>&lt;Insert Project Name Here&gt;</w:t>
            </w:r>
          </w:p>
        </w:tc>
      </w:tr>
    </w:tbl>
    <w:p w:rsidR="00A96C2E" w:rsidRPr="00A96C2E" w:rsidRDefault="00A96C2E" w:rsidP="00A96C2E">
      <w:pPr>
        <w:ind w:firstLine="0"/>
        <w:jc w:val="center"/>
        <w:rPr>
          <w:rFonts w:asciiTheme="minorHAnsi" w:hAnsiTheme="minorHAnsi" w:cstheme="minorHAnsi"/>
          <w:color w:val="000000" w:themeColor="text1"/>
          <w:lang w:eastAsia="en-GB" w:bidi="en-US"/>
        </w:rPr>
      </w:pPr>
    </w:p>
    <w:p w:rsidR="00A96C2E" w:rsidRPr="00A96C2E" w:rsidRDefault="00A96C2E" w:rsidP="00A96C2E">
      <w:pPr>
        <w:ind w:firstLine="0"/>
        <w:rPr>
          <w:rFonts w:asciiTheme="minorHAnsi" w:hAnsiTheme="minorHAnsi" w:cstheme="minorHAnsi"/>
          <w:color w:val="000000" w:themeColor="text1"/>
          <w:lang w:eastAsia="en-GB" w:bidi="en-US"/>
        </w:rPr>
      </w:pPr>
    </w:p>
    <w:p w:rsidR="00A96C2E" w:rsidRPr="00A96C2E" w:rsidRDefault="00A96C2E" w:rsidP="00A96C2E">
      <w:pPr>
        <w:ind w:firstLine="0"/>
        <w:rPr>
          <w:rFonts w:asciiTheme="minorHAnsi" w:hAnsiTheme="minorHAnsi" w:cstheme="minorHAnsi"/>
          <w:color w:val="000000" w:themeColor="text1"/>
          <w:lang w:eastAsia="en-GB" w:bidi="en-US"/>
        </w:rPr>
      </w:pPr>
    </w:p>
    <w:p w:rsidR="00A96C2E" w:rsidRPr="00A96C2E" w:rsidRDefault="00A96C2E" w:rsidP="00A96C2E">
      <w:pPr>
        <w:ind w:firstLine="0"/>
        <w:rPr>
          <w:rFonts w:asciiTheme="minorHAnsi" w:hAnsiTheme="minorHAnsi" w:cstheme="minorHAnsi"/>
          <w:color w:val="000000" w:themeColor="text1"/>
          <w:lang w:eastAsia="en-GB" w:bidi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18" w:space="0" w:color="000000" w:themeColor="text1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680"/>
        <w:gridCol w:w="1304"/>
        <w:gridCol w:w="1701"/>
        <w:gridCol w:w="1701"/>
        <w:gridCol w:w="3686"/>
        <w:gridCol w:w="126"/>
      </w:tblGrid>
      <w:tr w:rsidR="00A96C2E" w:rsidRPr="00A96C2E" w:rsidTr="00387FC8">
        <w:tc>
          <w:tcPr>
            <w:tcW w:w="9198" w:type="dxa"/>
            <w:gridSpan w:val="6"/>
            <w:tcBorders>
              <w:bottom w:val="single" w:sz="18" w:space="0" w:color="000000" w:themeColor="text1"/>
            </w:tcBorders>
            <w:shd w:val="clear" w:color="auto" w:fill="auto"/>
          </w:tcPr>
          <w:p w:rsidR="003A546C" w:rsidRPr="00A96C2E" w:rsidRDefault="00FC357E" w:rsidP="00387FC8">
            <w:pPr>
              <w:pStyle w:val="CoverTitle"/>
              <w:rPr>
                <w:rFonts w:asciiTheme="minorHAnsi" w:hAnsiTheme="minorHAnsi" w:cstheme="minorHAnsi"/>
                <w:b w:val="0"/>
                <w:i w:val="0"/>
                <w:color w:val="000000" w:themeColor="text1"/>
              </w:rPr>
            </w:pPr>
            <w:r>
              <w:rPr>
                <w:rFonts w:asciiTheme="minorHAnsi" w:hAnsiTheme="minorHAnsi" w:cstheme="minorHAnsi"/>
                <w:b w:val="0"/>
                <w:i w:val="0"/>
                <w:color w:val="000000" w:themeColor="text1"/>
              </w:rPr>
              <w:t>Requirement Elicitation</w:t>
            </w:r>
            <w:r w:rsidR="003A546C" w:rsidRPr="00A96C2E">
              <w:rPr>
                <w:rFonts w:asciiTheme="minorHAnsi" w:hAnsiTheme="minorHAnsi" w:cstheme="minorHAnsi"/>
                <w:b w:val="0"/>
                <w:i w:val="0"/>
                <w:color w:val="000000" w:themeColor="text1"/>
              </w:rPr>
              <w:t xml:space="preserve"> Plan</w:t>
            </w:r>
          </w:p>
        </w:tc>
      </w:tr>
      <w:tr w:rsidR="00A96C2E" w:rsidRPr="00A96C2E" w:rsidTr="00387FC8">
        <w:tc>
          <w:tcPr>
            <w:tcW w:w="9198" w:type="dxa"/>
            <w:gridSpan w:val="6"/>
            <w:tcBorders>
              <w:top w:val="single" w:sz="18" w:space="0" w:color="000000" w:themeColor="text1"/>
              <w:bottom w:val="nil"/>
            </w:tcBorders>
            <w:shd w:val="clear" w:color="auto" w:fill="auto"/>
          </w:tcPr>
          <w:p w:rsidR="003A546C" w:rsidRPr="00A96C2E" w:rsidRDefault="003A546C" w:rsidP="00387FC8">
            <w:pPr>
              <w:pStyle w:val="TableText-Left"/>
              <w:rPr>
                <w:color w:val="000000" w:themeColor="text1"/>
              </w:rPr>
            </w:pPr>
          </w:p>
        </w:tc>
      </w:tr>
      <w:tr w:rsidR="00A96C2E" w:rsidRPr="00A96C2E" w:rsidTr="0071598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shd w:val="clear" w:color="auto" w:fill="auto"/>
        </w:tblPrEx>
        <w:trPr>
          <w:gridAfter w:val="1"/>
          <w:wAfter w:w="126" w:type="dxa"/>
          <w:cantSplit/>
          <w:tblHeader/>
        </w:trPr>
        <w:tc>
          <w:tcPr>
            <w:tcW w:w="680" w:type="dxa"/>
            <w:tcBorders>
              <w:bottom w:val="single" w:sz="4" w:space="0" w:color="000000" w:themeColor="text1"/>
            </w:tcBorders>
            <w:shd w:val="clear" w:color="auto" w:fill="5D6269" w:themeFill="accent6" w:themeFillShade="BF"/>
            <w:vAlign w:val="center"/>
          </w:tcPr>
          <w:p w:rsidR="003A546C" w:rsidRPr="00A96C2E" w:rsidRDefault="003A546C" w:rsidP="00387FC8">
            <w:pPr>
              <w:pStyle w:val="TableHeader"/>
              <w:rPr>
                <w:color w:val="000000" w:themeColor="text1"/>
              </w:rPr>
            </w:pPr>
            <w:r w:rsidRPr="00A96C2E">
              <w:rPr>
                <w:color w:val="000000" w:themeColor="text1"/>
              </w:rPr>
              <w:t>Ver.</w:t>
            </w:r>
          </w:p>
        </w:tc>
        <w:tc>
          <w:tcPr>
            <w:tcW w:w="1304" w:type="dxa"/>
            <w:shd w:val="clear" w:color="auto" w:fill="5D6269" w:themeFill="accent6" w:themeFillShade="BF"/>
            <w:vAlign w:val="center"/>
          </w:tcPr>
          <w:p w:rsidR="003A546C" w:rsidRPr="00A96C2E" w:rsidRDefault="003A546C" w:rsidP="00387FC8">
            <w:pPr>
              <w:pStyle w:val="TableHeader"/>
              <w:rPr>
                <w:color w:val="000000" w:themeColor="text1"/>
              </w:rPr>
            </w:pPr>
            <w:r w:rsidRPr="00A96C2E">
              <w:rPr>
                <w:color w:val="000000" w:themeColor="text1"/>
              </w:rPr>
              <w:t>Date</w:t>
            </w:r>
          </w:p>
        </w:tc>
        <w:tc>
          <w:tcPr>
            <w:tcW w:w="1701" w:type="dxa"/>
            <w:shd w:val="clear" w:color="auto" w:fill="5D6269" w:themeFill="accent6" w:themeFillShade="BF"/>
            <w:vAlign w:val="center"/>
          </w:tcPr>
          <w:p w:rsidR="003A546C" w:rsidRPr="00A96C2E" w:rsidRDefault="003A546C" w:rsidP="00387FC8">
            <w:pPr>
              <w:pStyle w:val="TableHeader"/>
              <w:rPr>
                <w:color w:val="000000" w:themeColor="text1"/>
              </w:rPr>
            </w:pPr>
            <w:r w:rsidRPr="00A96C2E">
              <w:rPr>
                <w:color w:val="000000" w:themeColor="text1"/>
              </w:rPr>
              <w:t>Prepared By</w:t>
            </w:r>
          </w:p>
        </w:tc>
        <w:tc>
          <w:tcPr>
            <w:tcW w:w="1701" w:type="dxa"/>
            <w:shd w:val="clear" w:color="auto" w:fill="5D6269" w:themeFill="accent6" w:themeFillShade="BF"/>
            <w:vAlign w:val="center"/>
          </w:tcPr>
          <w:p w:rsidR="003A546C" w:rsidRPr="00A96C2E" w:rsidRDefault="003A546C" w:rsidP="00387FC8">
            <w:pPr>
              <w:pStyle w:val="TableHeader"/>
              <w:rPr>
                <w:color w:val="000000" w:themeColor="text1"/>
              </w:rPr>
            </w:pPr>
            <w:r w:rsidRPr="00A96C2E">
              <w:rPr>
                <w:color w:val="000000" w:themeColor="text1"/>
              </w:rPr>
              <w:t>Approved By</w:t>
            </w:r>
          </w:p>
        </w:tc>
        <w:tc>
          <w:tcPr>
            <w:tcW w:w="3686" w:type="dxa"/>
            <w:shd w:val="clear" w:color="auto" w:fill="5D6269" w:themeFill="accent6" w:themeFillShade="BF"/>
            <w:vAlign w:val="center"/>
          </w:tcPr>
          <w:p w:rsidR="003A546C" w:rsidRPr="00A96C2E" w:rsidRDefault="003A546C" w:rsidP="00387FC8">
            <w:pPr>
              <w:pStyle w:val="TableHeader"/>
              <w:rPr>
                <w:color w:val="000000" w:themeColor="text1"/>
              </w:rPr>
            </w:pPr>
            <w:r w:rsidRPr="00A96C2E">
              <w:rPr>
                <w:color w:val="000000" w:themeColor="text1"/>
              </w:rPr>
              <w:t>Description</w:t>
            </w:r>
          </w:p>
        </w:tc>
      </w:tr>
      <w:tr w:rsidR="00A96C2E" w:rsidRPr="00A96C2E" w:rsidTr="0071598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shd w:val="clear" w:color="auto" w:fill="auto"/>
        </w:tblPrEx>
        <w:trPr>
          <w:gridAfter w:val="1"/>
          <w:wAfter w:w="126" w:type="dxa"/>
          <w:cantSplit/>
        </w:trPr>
        <w:tc>
          <w:tcPr>
            <w:tcW w:w="680" w:type="dxa"/>
            <w:shd w:val="clear" w:color="auto" w:fill="5D6269" w:themeFill="accent6" w:themeFillShade="BF"/>
            <w:vAlign w:val="center"/>
          </w:tcPr>
          <w:p w:rsidR="003A546C" w:rsidRPr="00A96C2E" w:rsidRDefault="003A546C" w:rsidP="00387FC8">
            <w:pPr>
              <w:pStyle w:val="TableTitleCenterTitleMaster"/>
              <w:rPr>
                <w:color w:val="000000" w:themeColor="text1"/>
              </w:rPr>
            </w:pPr>
            <w:r w:rsidRPr="00A96C2E">
              <w:rPr>
                <w:color w:val="000000" w:themeColor="text1"/>
              </w:rPr>
              <w:t>0.1</w:t>
            </w:r>
          </w:p>
        </w:tc>
        <w:tc>
          <w:tcPr>
            <w:tcW w:w="1304" w:type="dxa"/>
            <w:vAlign w:val="center"/>
          </w:tcPr>
          <w:p w:rsidR="003A546C" w:rsidRPr="00A96C2E" w:rsidRDefault="003A546C" w:rsidP="00387FC8">
            <w:pPr>
              <w:pStyle w:val="TableTextCenterTableMaster"/>
              <w:rPr>
                <w:b/>
                <w:color w:val="000000" w:themeColor="text1"/>
              </w:rPr>
            </w:pPr>
          </w:p>
        </w:tc>
        <w:tc>
          <w:tcPr>
            <w:tcW w:w="1701" w:type="dxa"/>
            <w:vAlign w:val="center"/>
          </w:tcPr>
          <w:p w:rsidR="003A546C" w:rsidRPr="00A96C2E" w:rsidRDefault="003A546C" w:rsidP="00387FC8">
            <w:pPr>
              <w:pStyle w:val="TableTextLeft"/>
              <w:rPr>
                <w:color w:val="000000" w:themeColor="text1"/>
              </w:rPr>
            </w:pPr>
          </w:p>
        </w:tc>
        <w:tc>
          <w:tcPr>
            <w:tcW w:w="1701" w:type="dxa"/>
            <w:vAlign w:val="center"/>
          </w:tcPr>
          <w:p w:rsidR="003A546C" w:rsidRPr="00A96C2E" w:rsidRDefault="003A546C" w:rsidP="00387FC8">
            <w:pPr>
              <w:pStyle w:val="TableTextLeft"/>
              <w:rPr>
                <w:color w:val="000000" w:themeColor="text1"/>
              </w:rPr>
            </w:pPr>
          </w:p>
        </w:tc>
        <w:tc>
          <w:tcPr>
            <w:tcW w:w="3686" w:type="dxa"/>
            <w:vAlign w:val="center"/>
          </w:tcPr>
          <w:p w:rsidR="003A546C" w:rsidRPr="00A96C2E" w:rsidRDefault="003A546C" w:rsidP="00387FC8">
            <w:pPr>
              <w:pStyle w:val="TableTextLeft"/>
              <w:rPr>
                <w:color w:val="000000" w:themeColor="text1"/>
              </w:rPr>
            </w:pPr>
            <w:r w:rsidRPr="00A96C2E">
              <w:rPr>
                <w:color w:val="000000" w:themeColor="text1"/>
              </w:rPr>
              <w:t>Initial version.</w:t>
            </w:r>
          </w:p>
        </w:tc>
      </w:tr>
      <w:tr w:rsidR="00A96C2E" w:rsidRPr="00A96C2E" w:rsidTr="0071598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shd w:val="clear" w:color="auto" w:fill="auto"/>
        </w:tblPrEx>
        <w:trPr>
          <w:gridAfter w:val="1"/>
          <w:wAfter w:w="126" w:type="dxa"/>
          <w:cantSplit/>
        </w:trPr>
        <w:tc>
          <w:tcPr>
            <w:tcW w:w="680" w:type="dxa"/>
            <w:shd w:val="clear" w:color="auto" w:fill="5D6269" w:themeFill="accent6" w:themeFillShade="BF"/>
            <w:vAlign w:val="center"/>
          </w:tcPr>
          <w:p w:rsidR="003A546C" w:rsidRPr="00A96C2E" w:rsidRDefault="003A546C" w:rsidP="00387FC8">
            <w:pPr>
              <w:pStyle w:val="TableTitleCenterTitleMaster"/>
              <w:rPr>
                <w:color w:val="000000" w:themeColor="text1"/>
              </w:rPr>
            </w:pPr>
          </w:p>
        </w:tc>
        <w:tc>
          <w:tcPr>
            <w:tcW w:w="1304" w:type="dxa"/>
            <w:vAlign w:val="center"/>
          </w:tcPr>
          <w:p w:rsidR="003A546C" w:rsidRPr="00A96C2E" w:rsidRDefault="003A546C" w:rsidP="00387FC8">
            <w:pPr>
              <w:pStyle w:val="TableTextCenterTableMaster"/>
              <w:rPr>
                <w:b/>
                <w:color w:val="000000" w:themeColor="text1"/>
              </w:rPr>
            </w:pPr>
          </w:p>
        </w:tc>
        <w:tc>
          <w:tcPr>
            <w:tcW w:w="1701" w:type="dxa"/>
            <w:vAlign w:val="center"/>
          </w:tcPr>
          <w:p w:rsidR="003A546C" w:rsidRPr="00A96C2E" w:rsidRDefault="003A546C" w:rsidP="00387FC8">
            <w:pPr>
              <w:pStyle w:val="TableTextLeft"/>
              <w:rPr>
                <w:color w:val="000000" w:themeColor="text1"/>
              </w:rPr>
            </w:pPr>
          </w:p>
        </w:tc>
        <w:tc>
          <w:tcPr>
            <w:tcW w:w="1701" w:type="dxa"/>
            <w:vAlign w:val="center"/>
          </w:tcPr>
          <w:p w:rsidR="003A546C" w:rsidRPr="00A96C2E" w:rsidRDefault="003A546C" w:rsidP="00387FC8">
            <w:pPr>
              <w:pStyle w:val="TableTextLeft"/>
              <w:rPr>
                <w:color w:val="000000" w:themeColor="text1"/>
              </w:rPr>
            </w:pPr>
          </w:p>
        </w:tc>
        <w:tc>
          <w:tcPr>
            <w:tcW w:w="3686" w:type="dxa"/>
            <w:vAlign w:val="center"/>
          </w:tcPr>
          <w:p w:rsidR="003A546C" w:rsidRPr="00A96C2E" w:rsidRDefault="003A546C" w:rsidP="00387FC8">
            <w:pPr>
              <w:pStyle w:val="TableTextLeft"/>
              <w:rPr>
                <w:color w:val="000000" w:themeColor="text1"/>
              </w:rPr>
            </w:pPr>
          </w:p>
        </w:tc>
      </w:tr>
      <w:tr w:rsidR="00A96C2E" w:rsidRPr="00A96C2E" w:rsidTr="0071598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shd w:val="clear" w:color="auto" w:fill="auto"/>
        </w:tblPrEx>
        <w:trPr>
          <w:gridAfter w:val="1"/>
          <w:wAfter w:w="126" w:type="dxa"/>
          <w:cantSplit/>
        </w:trPr>
        <w:tc>
          <w:tcPr>
            <w:tcW w:w="680" w:type="dxa"/>
            <w:shd w:val="clear" w:color="auto" w:fill="5D6269" w:themeFill="accent6" w:themeFillShade="BF"/>
            <w:vAlign w:val="center"/>
          </w:tcPr>
          <w:p w:rsidR="003A546C" w:rsidRPr="00A96C2E" w:rsidRDefault="003A546C" w:rsidP="00387FC8">
            <w:pPr>
              <w:pStyle w:val="TableTitleCenterTitleMaster"/>
              <w:rPr>
                <w:color w:val="000000" w:themeColor="text1"/>
              </w:rPr>
            </w:pPr>
          </w:p>
        </w:tc>
        <w:tc>
          <w:tcPr>
            <w:tcW w:w="1304" w:type="dxa"/>
            <w:vAlign w:val="center"/>
          </w:tcPr>
          <w:p w:rsidR="003A546C" w:rsidRPr="00A96C2E" w:rsidRDefault="003A546C" w:rsidP="00387FC8">
            <w:pPr>
              <w:pStyle w:val="TableTextCenterTableMaster"/>
              <w:rPr>
                <w:b/>
                <w:color w:val="000000" w:themeColor="text1"/>
              </w:rPr>
            </w:pPr>
          </w:p>
        </w:tc>
        <w:tc>
          <w:tcPr>
            <w:tcW w:w="1701" w:type="dxa"/>
            <w:vAlign w:val="center"/>
          </w:tcPr>
          <w:p w:rsidR="003A546C" w:rsidRPr="00A96C2E" w:rsidRDefault="003A546C" w:rsidP="00387FC8">
            <w:pPr>
              <w:pStyle w:val="TableTextLeft"/>
              <w:rPr>
                <w:color w:val="000000" w:themeColor="text1"/>
              </w:rPr>
            </w:pPr>
          </w:p>
        </w:tc>
        <w:tc>
          <w:tcPr>
            <w:tcW w:w="1701" w:type="dxa"/>
            <w:vAlign w:val="center"/>
          </w:tcPr>
          <w:p w:rsidR="003A546C" w:rsidRPr="00A96C2E" w:rsidRDefault="003A546C" w:rsidP="00387FC8">
            <w:pPr>
              <w:pStyle w:val="TableTextLeft"/>
              <w:rPr>
                <w:color w:val="000000" w:themeColor="text1"/>
              </w:rPr>
            </w:pPr>
          </w:p>
        </w:tc>
        <w:tc>
          <w:tcPr>
            <w:tcW w:w="3686" w:type="dxa"/>
            <w:vAlign w:val="center"/>
          </w:tcPr>
          <w:p w:rsidR="003A546C" w:rsidRPr="00A96C2E" w:rsidRDefault="003A546C" w:rsidP="00387FC8">
            <w:pPr>
              <w:pStyle w:val="TableTextLeft"/>
              <w:rPr>
                <w:color w:val="000000" w:themeColor="text1"/>
              </w:rPr>
            </w:pPr>
          </w:p>
        </w:tc>
      </w:tr>
      <w:tr w:rsidR="00A96C2E" w:rsidRPr="00A96C2E" w:rsidTr="0071598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shd w:val="clear" w:color="auto" w:fill="auto"/>
        </w:tblPrEx>
        <w:trPr>
          <w:gridAfter w:val="1"/>
          <w:wAfter w:w="126" w:type="dxa"/>
          <w:cantSplit/>
        </w:trPr>
        <w:tc>
          <w:tcPr>
            <w:tcW w:w="680" w:type="dxa"/>
            <w:shd w:val="clear" w:color="auto" w:fill="5D6269" w:themeFill="accent6" w:themeFillShade="BF"/>
            <w:vAlign w:val="center"/>
          </w:tcPr>
          <w:p w:rsidR="003A546C" w:rsidRPr="00A96C2E" w:rsidRDefault="003A546C" w:rsidP="00387FC8">
            <w:pPr>
              <w:pStyle w:val="TableTitleCenterTitleMaster"/>
              <w:rPr>
                <w:color w:val="000000" w:themeColor="text1"/>
              </w:rPr>
            </w:pPr>
          </w:p>
        </w:tc>
        <w:tc>
          <w:tcPr>
            <w:tcW w:w="1304" w:type="dxa"/>
            <w:vAlign w:val="center"/>
          </w:tcPr>
          <w:p w:rsidR="003A546C" w:rsidRPr="00A96C2E" w:rsidRDefault="003A546C" w:rsidP="00387FC8">
            <w:pPr>
              <w:pStyle w:val="TableTextCenterTableMaster"/>
              <w:rPr>
                <w:b/>
                <w:color w:val="000000" w:themeColor="text1"/>
              </w:rPr>
            </w:pPr>
          </w:p>
        </w:tc>
        <w:tc>
          <w:tcPr>
            <w:tcW w:w="1701" w:type="dxa"/>
            <w:vAlign w:val="center"/>
          </w:tcPr>
          <w:p w:rsidR="003A546C" w:rsidRPr="00A96C2E" w:rsidRDefault="003A546C" w:rsidP="00387FC8">
            <w:pPr>
              <w:pStyle w:val="TableTextLeft"/>
              <w:rPr>
                <w:color w:val="000000" w:themeColor="text1"/>
              </w:rPr>
            </w:pPr>
          </w:p>
        </w:tc>
        <w:tc>
          <w:tcPr>
            <w:tcW w:w="1701" w:type="dxa"/>
            <w:vAlign w:val="center"/>
          </w:tcPr>
          <w:p w:rsidR="003A546C" w:rsidRPr="00A96C2E" w:rsidRDefault="003A546C" w:rsidP="00387FC8">
            <w:pPr>
              <w:pStyle w:val="TableTextLeft"/>
              <w:rPr>
                <w:color w:val="000000" w:themeColor="text1"/>
              </w:rPr>
            </w:pPr>
          </w:p>
        </w:tc>
        <w:tc>
          <w:tcPr>
            <w:tcW w:w="3686" w:type="dxa"/>
            <w:vAlign w:val="center"/>
          </w:tcPr>
          <w:p w:rsidR="003A546C" w:rsidRPr="00A96C2E" w:rsidRDefault="003A546C" w:rsidP="00387FC8">
            <w:pPr>
              <w:pStyle w:val="TableTextLeft"/>
              <w:rPr>
                <w:color w:val="000000" w:themeColor="text1"/>
              </w:rPr>
            </w:pPr>
          </w:p>
        </w:tc>
      </w:tr>
      <w:tr w:rsidR="00A96C2E" w:rsidRPr="00A96C2E" w:rsidTr="0071598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shd w:val="clear" w:color="auto" w:fill="auto"/>
        </w:tblPrEx>
        <w:trPr>
          <w:gridAfter w:val="1"/>
          <w:wAfter w:w="126" w:type="dxa"/>
          <w:cantSplit/>
        </w:trPr>
        <w:tc>
          <w:tcPr>
            <w:tcW w:w="680" w:type="dxa"/>
            <w:shd w:val="clear" w:color="auto" w:fill="5D6269" w:themeFill="accent6" w:themeFillShade="BF"/>
            <w:vAlign w:val="center"/>
          </w:tcPr>
          <w:p w:rsidR="003A546C" w:rsidRPr="00A96C2E" w:rsidRDefault="003A546C" w:rsidP="00387FC8">
            <w:pPr>
              <w:pStyle w:val="TableTitleCenterTitleMaster"/>
              <w:rPr>
                <w:color w:val="000000" w:themeColor="text1"/>
              </w:rPr>
            </w:pPr>
          </w:p>
        </w:tc>
        <w:tc>
          <w:tcPr>
            <w:tcW w:w="1304" w:type="dxa"/>
            <w:vAlign w:val="center"/>
          </w:tcPr>
          <w:p w:rsidR="003A546C" w:rsidRPr="00A96C2E" w:rsidRDefault="003A546C" w:rsidP="00387FC8">
            <w:pPr>
              <w:pStyle w:val="TableTextCenterTableMaster"/>
              <w:rPr>
                <w:b/>
                <w:color w:val="000000" w:themeColor="text1"/>
              </w:rPr>
            </w:pPr>
          </w:p>
        </w:tc>
        <w:tc>
          <w:tcPr>
            <w:tcW w:w="1701" w:type="dxa"/>
            <w:vAlign w:val="center"/>
          </w:tcPr>
          <w:p w:rsidR="003A546C" w:rsidRPr="00A96C2E" w:rsidRDefault="003A546C" w:rsidP="00387FC8">
            <w:pPr>
              <w:pStyle w:val="TableTextLeft"/>
              <w:rPr>
                <w:color w:val="000000" w:themeColor="text1"/>
              </w:rPr>
            </w:pPr>
          </w:p>
        </w:tc>
        <w:tc>
          <w:tcPr>
            <w:tcW w:w="1701" w:type="dxa"/>
            <w:vAlign w:val="center"/>
          </w:tcPr>
          <w:p w:rsidR="003A546C" w:rsidRPr="00A96C2E" w:rsidRDefault="003A546C" w:rsidP="00387FC8">
            <w:pPr>
              <w:pStyle w:val="TableTextLeft"/>
              <w:rPr>
                <w:color w:val="000000" w:themeColor="text1"/>
              </w:rPr>
            </w:pPr>
          </w:p>
        </w:tc>
        <w:tc>
          <w:tcPr>
            <w:tcW w:w="3686" w:type="dxa"/>
            <w:vAlign w:val="center"/>
          </w:tcPr>
          <w:p w:rsidR="003A546C" w:rsidRPr="00A96C2E" w:rsidRDefault="003A546C" w:rsidP="00387FC8">
            <w:pPr>
              <w:pStyle w:val="TableTextLeft"/>
              <w:rPr>
                <w:color w:val="000000" w:themeColor="text1"/>
              </w:rPr>
            </w:pPr>
          </w:p>
        </w:tc>
      </w:tr>
    </w:tbl>
    <w:p w:rsidR="003A546C" w:rsidRPr="00A96C2E" w:rsidRDefault="003A546C" w:rsidP="003A546C">
      <w:pPr>
        <w:rPr>
          <w:color w:val="000000" w:themeColor="text1"/>
          <w:lang w:eastAsia="en-GB"/>
        </w:rPr>
      </w:pPr>
    </w:p>
    <w:p w:rsidR="003A546C" w:rsidRPr="00A96C2E" w:rsidRDefault="003A546C" w:rsidP="003A546C">
      <w:pPr>
        <w:rPr>
          <w:color w:val="000000" w:themeColor="text1"/>
          <w:lang w:eastAsia="en-GB"/>
        </w:rPr>
      </w:pPr>
    </w:p>
    <w:p w:rsidR="003A546C" w:rsidRPr="00A96C2E" w:rsidRDefault="003A546C" w:rsidP="003A546C">
      <w:pPr>
        <w:rPr>
          <w:color w:val="000000" w:themeColor="text1"/>
          <w:lang w:eastAsia="en-GB"/>
        </w:rPr>
      </w:pPr>
    </w:p>
    <w:p w:rsidR="003A546C" w:rsidRPr="00A96C2E" w:rsidRDefault="003A546C" w:rsidP="003A546C">
      <w:pPr>
        <w:rPr>
          <w:color w:val="000000" w:themeColor="text1"/>
          <w:lang w:eastAsia="en-GB"/>
        </w:rPr>
      </w:pPr>
    </w:p>
    <w:p w:rsidR="003A546C" w:rsidRPr="00A96C2E" w:rsidRDefault="003A546C" w:rsidP="003A546C">
      <w:pPr>
        <w:rPr>
          <w:color w:val="000000" w:themeColor="text1"/>
          <w:lang w:eastAsia="en-GB"/>
        </w:rPr>
      </w:pPr>
    </w:p>
    <w:p w:rsidR="003A546C" w:rsidRPr="00A96C2E" w:rsidRDefault="003A546C" w:rsidP="003A546C">
      <w:pPr>
        <w:rPr>
          <w:color w:val="000000" w:themeColor="text1"/>
          <w:lang w:eastAsia="en-GB"/>
        </w:rPr>
      </w:pPr>
    </w:p>
    <w:p w:rsidR="003A546C" w:rsidRPr="00A96C2E" w:rsidRDefault="003A546C" w:rsidP="003A546C">
      <w:pPr>
        <w:rPr>
          <w:color w:val="000000" w:themeColor="text1"/>
          <w:lang w:eastAsia="en-GB"/>
        </w:rPr>
      </w:pPr>
    </w:p>
    <w:p w:rsidR="003A546C" w:rsidRPr="00A96C2E" w:rsidRDefault="003A546C" w:rsidP="003A546C">
      <w:pPr>
        <w:rPr>
          <w:color w:val="000000" w:themeColor="text1"/>
          <w:lang w:eastAsia="en-GB"/>
        </w:rPr>
      </w:pPr>
    </w:p>
    <w:p w:rsidR="003A546C" w:rsidRPr="00A96C2E" w:rsidRDefault="003A546C" w:rsidP="003A546C">
      <w:pPr>
        <w:rPr>
          <w:color w:val="000000" w:themeColor="text1"/>
          <w:lang w:eastAsia="en-GB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single" w:sz="18" w:space="0" w:color="000000" w:themeColor="text1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9020"/>
      </w:tblGrid>
      <w:tr w:rsidR="00A96C2E" w:rsidRPr="00A96C2E" w:rsidTr="00387FC8">
        <w:trPr>
          <w:jc w:val="center"/>
        </w:trPr>
        <w:tc>
          <w:tcPr>
            <w:tcW w:w="9020" w:type="dxa"/>
            <w:shd w:val="clear" w:color="auto" w:fill="auto"/>
          </w:tcPr>
          <w:p w:rsidR="003A546C" w:rsidRPr="00A96C2E" w:rsidRDefault="00FC357E" w:rsidP="00387FC8">
            <w:pPr>
              <w:pStyle w:val="DocumentTitle"/>
              <w:rPr>
                <w:rFonts w:asciiTheme="minorHAnsi" w:hAnsiTheme="minorHAnsi" w:cstheme="minorHAnsi"/>
                <w:i w:val="0"/>
                <w:color w:val="000000" w:themeColor="text1"/>
              </w:rPr>
            </w:pPr>
            <w:bookmarkStart w:id="0" w:name="_Toc243412815"/>
            <w:r>
              <w:rPr>
                <w:rFonts w:asciiTheme="minorHAnsi" w:hAnsiTheme="minorHAnsi" w:cstheme="minorHAnsi"/>
                <w:i w:val="0"/>
                <w:color w:val="000000" w:themeColor="text1"/>
              </w:rPr>
              <w:lastRenderedPageBreak/>
              <w:t>Requirements Elicitation</w:t>
            </w:r>
            <w:r w:rsidR="003A546C" w:rsidRPr="00A96C2E">
              <w:rPr>
                <w:rFonts w:asciiTheme="minorHAnsi" w:hAnsiTheme="minorHAnsi" w:cstheme="minorHAnsi"/>
                <w:i w:val="0"/>
                <w:color w:val="000000" w:themeColor="text1"/>
              </w:rPr>
              <w:t xml:space="preserve"> Plan</w:t>
            </w:r>
            <w:bookmarkEnd w:id="0"/>
          </w:p>
        </w:tc>
      </w:tr>
    </w:tbl>
    <w:p w:rsidR="00FC357E" w:rsidRDefault="00FC357E" w:rsidP="00FC357E">
      <w:pPr>
        <w:ind w:firstLine="0"/>
        <w:rPr>
          <w:rFonts w:eastAsiaTheme="majorEastAsia"/>
          <w:color w:val="6EA0B0" w:themeColor="accent1"/>
          <w:lang w:eastAsia="en-GB"/>
        </w:rPr>
      </w:pPr>
    </w:p>
    <w:p w:rsidR="00FC357E" w:rsidRPr="00FC357E" w:rsidRDefault="00FC357E" w:rsidP="00FC357E">
      <w:pPr>
        <w:pStyle w:val="ListParagraph"/>
        <w:numPr>
          <w:ilvl w:val="0"/>
          <w:numId w:val="4"/>
        </w:numPr>
        <w:tabs>
          <w:tab w:val="left" w:pos="810"/>
        </w:tabs>
        <w:spacing w:after="0"/>
        <w:jc w:val="left"/>
        <w:rPr>
          <w:rFonts w:asciiTheme="minorHAnsi" w:eastAsia="Arial" w:hAnsiTheme="minorHAnsi" w:cstheme="minorHAnsi"/>
          <w:b/>
          <w:bCs/>
          <w:iCs/>
          <w:color w:val="000000" w:themeColor="text1"/>
          <w:sz w:val="28"/>
        </w:rPr>
      </w:pPr>
      <w:r>
        <w:rPr>
          <w:rFonts w:asciiTheme="minorHAnsi" w:eastAsia="Arial" w:hAnsiTheme="minorHAnsi" w:cstheme="minorHAnsi"/>
          <w:b/>
          <w:bCs/>
          <w:iCs/>
          <w:color w:val="000000" w:themeColor="text1"/>
          <w:sz w:val="28"/>
        </w:rPr>
        <w:t>Project Information</w:t>
      </w:r>
    </w:p>
    <w:p w:rsidR="00FC357E" w:rsidRPr="00FC357E" w:rsidRDefault="00FC357E" w:rsidP="00FC357E">
      <w:pPr>
        <w:tabs>
          <w:tab w:val="left" w:pos="810"/>
          <w:tab w:val="left" w:pos="990"/>
        </w:tabs>
        <w:spacing w:after="0"/>
        <w:ind w:firstLine="0"/>
        <w:rPr>
          <w:rFonts w:asciiTheme="minorHAnsi" w:eastAsia="Arial" w:hAnsiTheme="minorHAnsi" w:cstheme="minorHAnsi"/>
          <w:b/>
          <w:bCs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0"/>
        <w:gridCol w:w="6345"/>
      </w:tblGrid>
      <w:tr w:rsidR="00FC357E" w:rsidRPr="00FC357E" w:rsidTr="00FC357E">
        <w:trPr>
          <w:jc w:val="center"/>
        </w:trPr>
        <w:tc>
          <w:tcPr>
            <w:tcW w:w="2070" w:type="dxa"/>
          </w:tcPr>
          <w:p w:rsidR="00FC357E" w:rsidRPr="00FC357E" w:rsidRDefault="00FC357E" w:rsidP="00276A04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0"/>
                <w:lang w:eastAsia="en-GB"/>
              </w:rPr>
            </w:pPr>
            <w:r w:rsidRPr="00FC357E">
              <w:rPr>
                <w:rFonts w:asciiTheme="minorHAnsi" w:hAnsiTheme="minorHAnsi" w:cstheme="minorHAnsi"/>
                <w:color w:val="000000" w:themeColor="text1"/>
                <w:sz w:val="22"/>
                <w:szCs w:val="20"/>
                <w:lang w:eastAsia="en-GB"/>
              </w:rPr>
              <w:t>Project Name</w:t>
            </w:r>
          </w:p>
        </w:tc>
        <w:tc>
          <w:tcPr>
            <w:tcW w:w="6345" w:type="dxa"/>
          </w:tcPr>
          <w:p w:rsidR="00FC357E" w:rsidRPr="00FC357E" w:rsidRDefault="00FC357E" w:rsidP="00276A04">
            <w:pPr>
              <w:rPr>
                <w:rFonts w:asciiTheme="minorHAnsi" w:hAnsiTheme="minorHAnsi" w:cstheme="minorHAnsi"/>
                <w:color w:val="000000" w:themeColor="text1"/>
                <w:sz w:val="22"/>
                <w:szCs w:val="20"/>
                <w:lang w:eastAsia="en-GB"/>
              </w:rPr>
            </w:pPr>
          </w:p>
        </w:tc>
      </w:tr>
      <w:tr w:rsidR="00FC357E" w:rsidRPr="00FC357E" w:rsidTr="00FC357E">
        <w:trPr>
          <w:jc w:val="center"/>
        </w:trPr>
        <w:tc>
          <w:tcPr>
            <w:tcW w:w="2070" w:type="dxa"/>
          </w:tcPr>
          <w:p w:rsidR="00FC357E" w:rsidRPr="00FC357E" w:rsidRDefault="00FC357E" w:rsidP="00276A04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0"/>
                <w:lang w:eastAsia="en-GB"/>
              </w:rPr>
            </w:pPr>
            <w:r w:rsidRPr="00FC357E">
              <w:rPr>
                <w:rFonts w:asciiTheme="minorHAnsi" w:hAnsiTheme="minorHAnsi" w:cstheme="minorHAnsi"/>
                <w:color w:val="000000" w:themeColor="text1"/>
                <w:sz w:val="22"/>
                <w:szCs w:val="20"/>
                <w:lang w:eastAsia="en-GB"/>
              </w:rPr>
              <w:t>Project ID</w:t>
            </w:r>
          </w:p>
        </w:tc>
        <w:tc>
          <w:tcPr>
            <w:tcW w:w="6345" w:type="dxa"/>
          </w:tcPr>
          <w:p w:rsidR="00FC357E" w:rsidRPr="00FC357E" w:rsidRDefault="00FC357E" w:rsidP="00276A04">
            <w:pPr>
              <w:rPr>
                <w:rFonts w:asciiTheme="minorHAnsi" w:hAnsiTheme="minorHAnsi" w:cstheme="minorHAnsi"/>
                <w:color w:val="000000" w:themeColor="text1"/>
                <w:sz w:val="22"/>
                <w:szCs w:val="20"/>
                <w:lang w:eastAsia="en-GB"/>
              </w:rPr>
            </w:pPr>
          </w:p>
        </w:tc>
      </w:tr>
      <w:tr w:rsidR="00FC357E" w:rsidRPr="00FC357E" w:rsidTr="00FC357E">
        <w:trPr>
          <w:jc w:val="center"/>
        </w:trPr>
        <w:tc>
          <w:tcPr>
            <w:tcW w:w="2070" w:type="dxa"/>
          </w:tcPr>
          <w:p w:rsidR="00FC357E" w:rsidRPr="00FC357E" w:rsidRDefault="00FC357E" w:rsidP="00276A04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0"/>
                <w:lang w:eastAsia="en-GB"/>
              </w:rPr>
            </w:pPr>
            <w:r w:rsidRPr="00FC357E">
              <w:rPr>
                <w:rFonts w:asciiTheme="minorHAnsi" w:hAnsiTheme="minorHAnsi" w:cstheme="minorHAnsi"/>
                <w:color w:val="000000" w:themeColor="text1"/>
                <w:sz w:val="22"/>
                <w:szCs w:val="20"/>
                <w:lang w:eastAsia="en-GB"/>
              </w:rPr>
              <w:t>Client Name</w:t>
            </w:r>
          </w:p>
        </w:tc>
        <w:tc>
          <w:tcPr>
            <w:tcW w:w="6345" w:type="dxa"/>
          </w:tcPr>
          <w:p w:rsidR="00FC357E" w:rsidRPr="00FC357E" w:rsidRDefault="00FC357E" w:rsidP="00276A04">
            <w:pPr>
              <w:rPr>
                <w:rFonts w:asciiTheme="minorHAnsi" w:hAnsiTheme="minorHAnsi" w:cstheme="minorHAnsi"/>
                <w:color w:val="000000" w:themeColor="text1"/>
                <w:sz w:val="22"/>
                <w:szCs w:val="20"/>
                <w:lang w:eastAsia="en-GB"/>
              </w:rPr>
            </w:pPr>
          </w:p>
        </w:tc>
      </w:tr>
      <w:tr w:rsidR="00FC357E" w:rsidRPr="00FC357E" w:rsidTr="00FC357E">
        <w:trPr>
          <w:jc w:val="center"/>
        </w:trPr>
        <w:tc>
          <w:tcPr>
            <w:tcW w:w="2070" w:type="dxa"/>
          </w:tcPr>
          <w:p w:rsidR="00FC357E" w:rsidRPr="00FC357E" w:rsidRDefault="00FC357E" w:rsidP="00276A04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0"/>
                <w:lang w:eastAsia="en-GB"/>
              </w:rPr>
            </w:pPr>
            <w:r w:rsidRPr="00FC357E">
              <w:rPr>
                <w:rFonts w:asciiTheme="minorHAnsi" w:hAnsiTheme="minorHAnsi" w:cstheme="minorHAnsi"/>
                <w:color w:val="000000" w:themeColor="text1"/>
                <w:sz w:val="22"/>
                <w:szCs w:val="20"/>
                <w:lang w:eastAsia="en-GB"/>
              </w:rPr>
              <w:t>Start Date</w:t>
            </w:r>
          </w:p>
        </w:tc>
        <w:tc>
          <w:tcPr>
            <w:tcW w:w="6345" w:type="dxa"/>
          </w:tcPr>
          <w:p w:rsidR="00FC357E" w:rsidRPr="00FC357E" w:rsidRDefault="00FC357E" w:rsidP="00276A04">
            <w:pPr>
              <w:rPr>
                <w:rFonts w:asciiTheme="minorHAnsi" w:hAnsiTheme="minorHAnsi" w:cstheme="minorHAnsi"/>
                <w:color w:val="000000" w:themeColor="text1"/>
                <w:sz w:val="22"/>
                <w:szCs w:val="20"/>
                <w:lang w:eastAsia="en-GB"/>
              </w:rPr>
            </w:pPr>
          </w:p>
        </w:tc>
      </w:tr>
      <w:tr w:rsidR="00FC357E" w:rsidRPr="00FC357E" w:rsidTr="00FC357E">
        <w:trPr>
          <w:jc w:val="center"/>
        </w:trPr>
        <w:tc>
          <w:tcPr>
            <w:tcW w:w="2070" w:type="dxa"/>
          </w:tcPr>
          <w:p w:rsidR="00FC357E" w:rsidRPr="00FC357E" w:rsidRDefault="00FC357E" w:rsidP="00276A04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0"/>
                <w:lang w:eastAsia="en-GB"/>
              </w:rPr>
            </w:pPr>
            <w:r w:rsidRPr="00FC357E">
              <w:rPr>
                <w:rFonts w:asciiTheme="minorHAnsi" w:hAnsiTheme="minorHAnsi" w:cstheme="minorHAnsi"/>
                <w:color w:val="000000" w:themeColor="text1"/>
                <w:sz w:val="22"/>
                <w:szCs w:val="20"/>
                <w:lang w:eastAsia="en-GB"/>
              </w:rPr>
              <w:t>End Date</w:t>
            </w:r>
          </w:p>
        </w:tc>
        <w:tc>
          <w:tcPr>
            <w:tcW w:w="6345" w:type="dxa"/>
          </w:tcPr>
          <w:p w:rsidR="00FC357E" w:rsidRPr="00FC357E" w:rsidRDefault="00FC357E" w:rsidP="00276A04">
            <w:pPr>
              <w:rPr>
                <w:rFonts w:asciiTheme="minorHAnsi" w:hAnsiTheme="minorHAnsi" w:cstheme="minorHAnsi"/>
                <w:color w:val="000000" w:themeColor="text1"/>
                <w:sz w:val="22"/>
                <w:szCs w:val="20"/>
                <w:lang w:eastAsia="en-GB"/>
              </w:rPr>
            </w:pPr>
          </w:p>
        </w:tc>
      </w:tr>
      <w:tr w:rsidR="00FC357E" w:rsidRPr="00FC357E" w:rsidTr="00FC357E">
        <w:trPr>
          <w:jc w:val="center"/>
        </w:trPr>
        <w:tc>
          <w:tcPr>
            <w:tcW w:w="2070" w:type="dxa"/>
          </w:tcPr>
          <w:p w:rsidR="00FC357E" w:rsidRPr="00FC357E" w:rsidRDefault="00FC357E" w:rsidP="00276A04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0"/>
                <w:lang w:eastAsia="en-GB"/>
              </w:rPr>
            </w:pPr>
            <w:r w:rsidRPr="00FC357E">
              <w:rPr>
                <w:rFonts w:asciiTheme="minorHAnsi" w:hAnsiTheme="minorHAnsi" w:cstheme="minorHAnsi"/>
                <w:color w:val="000000" w:themeColor="text1"/>
                <w:sz w:val="22"/>
                <w:szCs w:val="20"/>
                <w:lang w:eastAsia="en-GB"/>
              </w:rPr>
              <w:t>Project Manager</w:t>
            </w:r>
          </w:p>
        </w:tc>
        <w:tc>
          <w:tcPr>
            <w:tcW w:w="6345" w:type="dxa"/>
          </w:tcPr>
          <w:p w:rsidR="00FC357E" w:rsidRPr="00FC357E" w:rsidRDefault="00FC357E" w:rsidP="00276A04">
            <w:pPr>
              <w:rPr>
                <w:rFonts w:asciiTheme="minorHAnsi" w:hAnsiTheme="minorHAnsi" w:cstheme="minorHAnsi"/>
                <w:color w:val="000000" w:themeColor="text1"/>
                <w:sz w:val="22"/>
                <w:szCs w:val="20"/>
                <w:lang w:eastAsia="en-GB"/>
              </w:rPr>
            </w:pPr>
          </w:p>
        </w:tc>
      </w:tr>
      <w:tr w:rsidR="00FC357E" w:rsidRPr="00FC357E" w:rsidTr="00FC357E">
        <w:trPr>
          <w:jc w:val="center"/>
        </w:trPr>
        <w:tc>
          <w:tcPr>
            <w:tcW w:w="2070" w:type="dxa"/>
          </w:tcPr>
          <w:p w:rsidR="00FC357E" w:rsidRPr="00FC357E" w:rsidRDefault="00FC357E" w:rsidP="00276A04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0"/>
                <w:lang w:eastAsia="en-GB"/>
              </w:rPr>
            </w:pPr>
            <w:r w:rsidRPr="00FC357E">
              <w:rPr>
                <w:rFonts w:asciiTheme="minorHAnsi" w:hAnsiTheme="minorHAnsi" w:cstheme="minorHAnsi"/>
                <w:color w:val="000000" w:themeColor="text1"/>
                <w:sz w:val="22"/>
                <w:szCs w:val="20"/>
                <w:lang w:eastAsia="en-GB"/>
              </w:rPr>
              <w:t>Prepared By</w:t>
            </w:r>
          </w:p>
        </w:tc>
        <w:tc>
          <w:tcPr>
            <w:tcW w:w="6345" w:type="dxa"/>
          </w:tcPr>
          <w:p w:rsidR="00FC357E" w:rsidRPr="00FC357E" w:rsidRDefault="00FC357E" w:rsidP="00276A04">
            <w:pPr>
              <w:rPr>
                <w:rFonts w:asciiTheme="minorHAnsi" w:hAnsiTheme="minorHAnsi" w:cstheme="minorHAnsi"/>
                <w:color w:val="000000" w:themeColor="text1"/>
                <w:sz w:val="22"/>
                <w:szCs w:val="20"/>
                <w:lang w:eastAsia="en-GB"/>
              </w:rPr>
            </w:pPr>
          </w:p>
        </w:tc>
      </w:tr>
    </w:tbl>
    <w:p w:rsidR="00FC357E" w:rsidRPr="00FC357E" w:rsidRDefault="00FC357E" w:rsidP="00FC357E">
      <w:pPr>
        <w:pStyle w:val="ListParagraph"/>
        <w:tabs>
          <w:tab w:val="left" w:pos="810"/>
          <w:tab w:val="left" w:pos="990"/>
        </w:tabs>
        <w:spacing w:after="0"/>
        <w:ind w:left="792"/>
        <w:rPr>
          <w:rFonts w:asciiTheme="minorHAnsi" w:eastAsia="Arial" w:hAnsiTheme="minorHAnsi" w:cstheme="minorHAnsi"/>
          <w:b/>
          <w:bCs/>
          <w:color w:val="000000" w:themeColor="text1"/>
        </w:rPr>
      </w:pPr>
    </w:p>
    <w:p w:rsidR="00FC357E" w:rsidRPr="00FC357E" w:rsidRDefault="00FC357E" w:rsidP="00FC357E">
      <w:pPr>
        <w:spacing w:after="0"/>
        <w:ind w:left="720" w:firstLine="720"/>
        <w:rPr>
          <w:rFonts w:asciiTheme="minorHAnsi" w:hAnsiTheme="minorHAnsi" w:cstheme="minorHAnsi"/>
          <w:iCs/>
          <w:color w:val="000000" w:themeColor="text1"/>
        </w:rPr>
      </w:pPr>
    </w:p>
    <w:p w:rsidR="00FC357E" w:rsidRPr="00FC357E" w:rsidRDefault="00FC357E" w:rsidP="00FC357E">
      <w:pPr>
        <w:pStyle w:val="ListParagraph"/>
        <w:numPr>
          <w:ilvl w:val="0"/>
          <w:numId w:val="4"/>
        </w:numPr>
        <w:tabs>
          <w:tab w:val="left" w:pos="810"/>
          <w:tab w:val="left" w:pos="990"/>
        </w:tabs>
        <w:spacing w:after="0"/>
        <w:jc w:val="left"/>
        <w:rPr>
          <w:rFonts w:asciiTheme="minorHAnsi" w:eastAsia="Arial" w:hAnsiTheme="minorHAnsi" w:cstheme="minorHAnsi"/>
          <w:b/>
          <w:bCs/>
          <w:iCs/>
          <w:color w:val="000000" w:themeColor="text1"/>
          <w:sz w:val="28"/>
        </w:rPr>
      </w:pPr>
      <w:r w:rsidRPr="00FC357E">
        <w:rPr>
          <w:rFonts w:asciiTheme="minorHAnsi" w:eastAsia="Arial" w:hAnsiTheme="minorHAnsi" w:cstheme="minorHAnsi"/>
          <w:b/>
          <w:bCs/>
          <w:iCs/>
          <w:color w:val="000000" w:themeColor="text1"/>
          <w:sz w:val="28"/>
        </w:rPr>
        <w:t>Scope</w:t>
      </w:r>
    </w:p>
    <w:p w:rsidR="00FC357E" w:rsidRPr="00FC357E" w:rsidRDefault="00FC357E" w:rsidP="00FC357E">
      <w:pPr>
        <w:spacing w:after="0"/>
        <w:ind w:left="720" w:firstLine="720"/>
        <w:rPr>
          <w:rFonts w:asciiTheme="minorHAnsi" w:hAnsiTheme="minorHAnsi" w:cstheme="minorHAnsi"/>
          <w:iCs/>
          <w:color w:val="000000" w:themeColor="text1"/>
        </w:rPr>
      </w:pPr>
      <w:r w:rsidRPr="00FC357E">
        <w:rPr>
          <w:rFonts w:asciiTheme="minorHAnsi" w:hAnsiTheme="minorHAnsi" w:cstheme="minorHAnsi"/>
          <w:iCs/>
          <w:color w:val="000000" w:themeColor="text1"/>
        </w:rPr>
        <w:t>&lt;Insert Text Here&gt;</w:t>
      </w:r>
    </w:p>
    <w:p w:rsidR="00FC357E" w:rsidRPr="00FC357E" w:rsidRDefault="00FC357E" w:rsidP="00FC357E">
      <w:pPr>
        <w:spacing w:after="0"/>
        <w:ind w:left="720" w:firstLine="720"/>
        <w:rPr>
          <w:rFonts w:asciiTheme="minorHAnsi" w:hAnsiTheme="minorHAnsi" w:cstheme="minorHAnsi"/>
          <w:iCs/>
          <w:color w:val="000000" w:themeColor="text1"/>
        </w:rPr>
      </w:pPr>
    </w:p>
    <w:p w:rsidR="00FC357E" w:rsidRPr="00FC357E" w:rsidRDefault="00FC357E" w:rsidP="00FC357E">
      <w:pPr>
        <w:pStyle w:val="ListParagraph"/>
        <w:numPr>
          <w:ilvl w:val="0"/>
          <w:numId w:val="4"/>
        </w:numPr>
        <w:tabs>
          <w:tab w:val="left" w:pos="810"/>
          <w:tab w:val="left" w:pos="990"/>
        </w:tabs>
        <w:spacing w:after="0"/>
        <w:jc w:val="left"/>
        <w:rPr>
          <w:rFonts w:asciiTheme="minorHAnsi" w:eastAsia="Arial" w:hAnsiTheme="minorHAnsi" w:cstheme="minorHAnsi"/>
          <w:b/>
          <w:bCs/>
          <w:iCs/>
          <w:color w:val="000000" w:themeColor="text1"/>
          <w:sz w:val="28"/>
        </w:rPr>
      </w:pPr>
      <w:r w:rsidRPr="00FC357E">
        <w:rPr>
          <w:rFonts w:asciiTheme="minorHAnsi" w:eastAsia="Arial" w:hAnsiTheme="minorHAnsi" w:cstheme="minorHAnsi"/>
          <w:b/>
          <w:bCs/>
          <w:iCs/>
          <w:color w:val="000000" w:themeColor="text1"/>
          <w:sz w:val="28"/>
        </w:rPr>
        <w:t>Objectives</w:t>
      </w:r>
    </w:p>
    <w:p w:rsidR="00FC357E" w:rsidRPr="00FC357E" w:rsidRDefault="00FC357E" w:rsidP="00FC357E">
      <w:pPr>
        <w:spacing w:after="0"/>
        <w:ind w:left="720" w:firstLine="720"/>
        <w:rPr>
          <w:rFonts w:asciiTheme="minorHAnsi" w:hAnsiTheme="minorHAnsi" w:cstheme="minorHAnsi"/>
          <w:iCs/>
          <w:color w:val="000000" w:themeColor="text1"/>
        </w:rPr>
      </w:pPr>
      <w:r w:rsidRPr="00FC357E">
        <w:rPr>
          <w:rFonts w:asciiTheme="minorHAnsi" w:hAnsiTheme="minorHAnsi" w:cstheme="minorHAnsi"/>
          <w:iCs/>
          <w:color w:val="000000" w:themeColor="text1"/>
        </w:rPr>
        <w:t>&lt;Insert Text Here&gt;</w:t>
      </w:r>
    </w:p>
    <w:p w:rsidR="00FC357E" w:rsidRPr="00FC357E" w:rsidRDefault="00FC357E" w:rsidP="00FC357E">
      <w:pPr>
        <w:spacing w:after="0"/>
        <w:ind w:left="720" w:firstLine="720"/>
        <w:rPr>
          <w:rFonts w:asciiTheme="minorHAnsi" w:hAnsiTheme="minorHAnsi" w:cstheme="minorHAnsi"/>
          <w:iCs/>
          <w:color w:val="000000" w:themeColor="text1"/>
        </w:rPr>
      </w:pPr>
    </w:p>
    <w:p w:rsidR="00FC357E" w:rsidRPr="00FC357E" w:rsidRDefault="00FC357E" w:rsidP="00FC357E">
      <w:pPr>
        <w:pStyle w:val="ListParagraph"/>
        <w:numPr>
          <w:ilvl w:val="0"/>
          <w:numId w:val="4"/>
        </w:numPr>
        <w:tabs>
          <w:tab w:val="left" w:pos="810"/>
          <w:tab w:val="left" w:pos="990"/>
        </w:tabs>
        <w:spacing w:after="0"/>
        <w:jc w:val="left"/>
        <w:rPr>
          <w:rFonts w:asciiTheme="minorHAnsi" w:eastAsia="Arial" w:hAnsiTheme="minorHAnsi" w:cstheme="minorHAnsi"/>
          <w:b/>
          <w:bCs/>
          <w:iCs/>
          <w:color w:val="000000" w:themeColor="text1"/>
          <w:sz w:val="28"/>
        </w:rPr>
      </w:pPr>
      <w:r w:rsidRPr="00FC357E">
        <w:rPr>
          <w:rFonts w:asciiTheme="minorHAnsi" w:eastAsia="Arial" w:hAnsiTheme="minorHAnsi" w:cstheme="minorHAnsi"/>
          <w:b/>
          <w:bCs/>
          <w:iCs/>
          <w:color w:val="000000" w:themeColor="text1"/>
          <w:sz w:val="28"/>
        </w:rPr>
        <w:t>Involved Stakeholders</w:t>
      </w:r>
    </w:p>
    <w:p w:rsidR="00FC357E" w:rsidRPr="00FC357E" w:rsidRDefault="00FC357E" w:rsidP="00FC357E">
      <w:pPr>
        <w:spacing w:after="0"/>
        <w:ind w:left="720" w:firstLine="720"/>
        <w:rPr>
          <w:rFonts w:asciiTheme="minorHAnsi" w:eastAsia="Arial" w:hAnsiTheme="minorHAnsi" w:cstheme="minorHAnsi"/>
          <w:b/>
          <w:bCs/>
          <w:iCs/>
          <w:color w:val="000000" w:themeColor="text1"/>
          <w:sz w:val="28"/>
        </w:rPr>
      </w:pPr>
      <w:r w:rsidRPr="00FC357E">
        <w:rPr>
          <w:rFonts w:asciiTheme="minorHAnsi" w:hAnsiTheme="minorHAnsi" w:cstheme="minorHAnsi"/>
          <w:iCs/>
          <w:color w:val="000000" w:themeColor="text1"/>
        </w:rPr>
        <w:t>&lt;Insert Text Here&gt;</w:t>
      </w:r>
    </w:p>
    <w:p w:rsidR="00FC357E" w:rsidRPr="00FC357E" w:rsidRDefault="00FC357E" w:rsidP="00FC357E">
      <w:pPr>
        <w:spacing w:after="0"/>
        <w:ind w:left="720" w:firstLine="720"/>
        <w:rPr>
          <w:rFonts w:asciiTheme="minorHAnsi" w:eastAsia="Arial" w:hAnsiTheme="minorHAnsi" w:cstheme="minorHAnsi"/>
          <w:b/>
          <w:bCs/>
          <w:iCs/>
          <w:color w:val="000000" w:themeColor="text1"/>
          <w:sz w:val="28"/>
        </w:rPr>
      </w:pPr>
    </w:p>
    <w:p w:rsidR="00FC357E" w:rsidRPr="00FC357E" w:rsidRDefault="00FC357E" w:rsidP="00FC357E">
      <w:pPr>
        <w:pStyle w:val="ListParagraph"/>
        <w:numPr>
          <w:ilvl w:val="0"/>
          <w:numId w:val="4"/>
        </w:numPr>
        <w:tabs>
          <w:tab w:val="left" w:pos="810"/>
          <w:tab w:val="left" w:pos="990"/>
        </w:tabs>
        <w:spacing w:after="0"/>
        <w:jc w:val="left"/>
        <w:rPr>
          <w:rFonts w:asciiTheme="minorHAnsi" w:eastAsia="Arial" w:hAnsiTheme="minorHAnsi" w:cstheme="minorHAnsi"/>
          <w:b/>
          <w:bCs/>
          <w:iCs/>
          <w:color w:val="000000" w:themeColor="text1"/>
          <w:sz w:val="28"/>
        </w:rPr>
      </w:pPr>
      <w:r w:rsidRPr="00FC357E">
        <w:rPr>
          <w:rFonts w:asciiTheme="minorHAnsi" w:eastAsia="Arial" w:hAnsiTheme="minorHAnsi" w:cstheme="minorHAnsi"/>
          <w:b/>
          <w:bCs/>
          <w:iCs/>
          <w:color w:val="000000" w:themeColor="text1"/>
          <w:sz w:val="28"/>
        </w:rPr>
        <w:t>Elicitation Techniques</w:t>
      </w:r>
    </w:p>
    <w:p w:rsidR="00FC357E" w:rsidRPr="00FC357E" w:rsidRDefault="00FC357E" w:rsidP="00FC357E">
      <w:pPr>
        <w:spacing w:after="0"/>
        <w:ind w:left="720" w:firstLine="720"/>
        <w:rPr>
          <w:rFonts w:asciiTheme="minorHAnsi" w:hAnsiTheme="minorHAnsi" w:cstheme="minorHAnsi"/>
          <w:iCs/>
          <w:color w:val="000000" w:themeColor="text1"/>
        </w:rPr>
      </w:pPr>
      <w:r w:rsidRPr="00FC357E">
        <w:rPr>
          <w:rFonts w:asciiTheme="minorHAnsi" w:hAnsiTheme="minorHAnsi" w:cstheme="minorHAnsi"/>
          <w:iCs/>
          <w:color w:val="000000" w:themeColor="text1"/>
        </w:rPr>
        <w:t>&lt;Insert Text Here&gt;</w:t>
      </w:r>
    </w:p>
    <w:p w:rsidR="00FC357E" w:rsidRPr="00FC357E" w:rsidRDefault="00FC357E" w:rsidP="00FC357E">
      <w:pPr>
        <w:spacing w:after="0"/>
        <w:ind w:left="720" w:firstLine="720"/>
        <w:rPr>
          <w:rFonts w:asciiTheme="minorHAnsi" w:eastAsia="Arial" w:hAnsiTheme="minorHAnsi" w:cstheme="minorHAnsi"/>
          <w:b/>
          <w:bCs/>
          <w:iCs/>
          <w:color w:val="000000" w:themeColor="text1"/>
          <w:sz w:val="28"/>
        </w:rPr>
      </w:pPr>
    </w:p>
    <w:p w:rsidR="00FC357E" w:rsidRPr="00FC357E" w:rsidRDefault="00FC357E" w:rsidP="00FC357E">
      <w:pPr>
        <w:pStyle w:val="ListParagraph"/>
        <w:numPr>
          <w:ilvl w:val="0"/>
          <w:numId w:val="4"/>
        </w:numPr>
        <w:tabs>
          <w:tab w:val="left" w:pos="810"/>
          <w:tab w:val="left" w:pos="990"/>
        </w:tabs>
        <w:spacing w:after="0"/>
        <w:jc w:val="left"/>
        <w:rPr>
          <w:rFonts w:asciiTheme="minorHAnsi" w:eastAsia="Arial" w:hAnsiTheme="minorHAnsi" w:cstheme="minorHAnsi"/>
          <w:b/>
          <w:bCs/>
          <w:iCs/>
          <w:color w:val="000000" w:themeColor="text1"/>
          <w:sz w:val="28"/>
        </w:rPr>
      </w:pPr>
      <w:r w:rsidRPr="00FC357E">
        <w:rPr>
          <w:rFonts w:asciiTheme="minorHAnsi" w:eastAsia="Arial" w:hAnsiTheme="minorHAnsi" w:cstheme="minorHAnsi"/>
          <w:b/>
          <w:bCs/>
          <w:iCs/>
          <w:color w:val="000000" w:themeColor="text1"/>
          <w:sz w:val="28"/>
        </w:rPr>
        <w:t>Estimated Activities &amp; Times</w:t>
      </w:r>
    </w:p>
    <w:p w:rsidR="00FC357E" w:rsidRPr="00FC357E" w:rsidRDefault="00FC357E" w:rsidP="00FC357E">
      <w:pPr>
        <w:pStyle w:val="ListParagraph"/>
        <w:tabs>
          <w:tab w:val="left" w:pos="810"/>
          <w:tab w:val="left" w:pos="990"/>
        </w:tabs>
        <w:spacing w:after="0"/>
        <w:ind w:left="360"/>
        <w:rPr>
          <w:rFonts w:asciiTheme="minorHAnsi" w:eastAsia="Arial" w:hAnsiTheme="minorHAnsi" w:cstheme="minorHAnsi"/>
          <w:b/>
          <w:bCs/>
          <w:iCs/>
          <w:color w:val="000000" w:themeColor="text1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5"/>
        <w:gridCol w:w="2272"/>
        <w:gridCol w:w="2273"/>
      </w:tblGrid>
      <w:tr w:rsidR="00FC357E" w:rsidRPr="00FC357E" w:rsidTr="00FC357E">
        <w:tc>
          <w:tcPr>
            <w:tcW w:w="3385" w:type="dxa"/>
          </w:tcPr>
          <w:p w:rsidR="00FC357E" w:rsidRPr="00FC357E" w:rsidRDefault="00FC357E" w:rsidP="00276A04">
            <w:pPr>
              <w:rPr>
                <w:rFonts w:asciiTheme="minorHAnsi" w:hAnsiTheme="minorHAnsi" w:cstheme="minorHAnsi"/>
                <w:color w:val="000000" w:themeColor="text1"/>
                <w:sz w:val="22"/>
                <w:lang w:eastAsia="en-GB"/>
              </w:rPr>
            </w:pPr>
            <w:r w:rsidRPr="00FC357E">
              <w:rPr>
                <w:rFonts w:asciiTheme="minorHAnsi" w:hAnsiTheme="minorHAnsi" w:cstheme="minorHAnsi"/>
                <w:color w:val="000000" w:themeColor="text1"/>
                <w:sz w:val="22"/>
                <w:lang w:eastAsia="en-GB"/>
              </w:rPr>
              <w:t xml:space="preserve">Activity/Task </w:t>
            </w:r>
          </w:p>
        </w:tc>
        <w:tc>
          <w:tcPr>
            <w:tcW w:w="2272" w:type="dxa"/>
          </w:tcPr>
          <w:p w:rsidR="00FC357E" w:rsidRPr="00FC357E" w:rsidRDefault="00FC357E" w:rsidP="00276A04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lang w:eastAsia="en-GB"/>
              </w:rPr>
            </w:pPr>
            <w:r w:rsidRPr="00FC357E">
              <w:rPr>
                <w:rFonts w:asciiTheme="minorHAnsi" w:hAnsiTheme="minorHAnsi" w:cstheme="minorHAnsi"/>
                <w:color w:val="000000" w:themeColor="text1"/>
                <w:sz w:val="22"/>
                <w:lang w:eastAsia="en-GB"/>
              </w:rPr>
              <w:t>Effort</w:t>
            </w:r>
          </w:p>
        </w:tc>
        <w:tc>
          <w:tcPr>
            <w:tcW w:w="2273" w:type="dxa"/>
          </w:tcPr>
          <w:p w:rsidR="00FC357E" w:rsidRPr="00FC357E" w:rsidRDefault="00FC357E" w:rsidP="00276A04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lang w:eastAsia="en-GB"/>
              </w:rPr>
            </w:pPr>
            <w:r w:rsidRPr="00FC357E">
              <w:rPr>
                <w:rFonts w:asciiTheme="minorHAnsi" w:hAnsiTheme="minorHAnsi" w:cstheme="minorHAnsi"/>
                <w:color w:val="000000" w:themeColor="text1"/>
                <w:sz w:val="22"/>
                <w:lang w:eastAsia="en-GB"/>
              </w:rPr>
              <w:t>Time</w:t>
            </w:r>
          </w:p>
        </w:tc>
      </w:tr>
      <w:tr w:rsidR="00FC357E" w:rsidRPr="00FC357E" w:rsidTr="00FC357E">
        <w:tc>
          <w:tcPr>
            <w:tcW w:w="3385" w:type="dxa"/>
          </w:tcPr>
          <w:p w:rsidR="00FC357E" w:rsidRPr="00FC357E" w:rsidRDefault="00FC357E" w:rsidP="00276A04">
            <w:pPr>
              <w:rPr>
                <w:rFonts w:asciiTheme="minorHAnsi" w:hAnsiTheme="minorHAnsi" w:cstheme="minorHAnsi"/>
                <w:color w:val="000000" w:themeColor="text1"/>
                <w:sz w:val="22"/>
                <w:szCs w:val="20"/>
                <w:lang w:eastAsia="en-GB"/>
              </w:rPr>
            </w:pPr>
          </w:p>
        </w:tc>
        <w:tc>
          <w:tcPr>
            <w:tcW w:w="2272" w:type="dxa"/>
          </w:tcPr>
          <w:p w:rsidR="00FC357E" w:rsidRPr="00FC357E" w:rsidRDefault="00FC357E" w:rsidP="00276A04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0"/>
                <w:lang w:eastAsia="en-GB"/>
              </w:rPr>
            </w:pPr>
          </w:p>
        </w:tc>
        <w:tc>
          <w:tcPr>
            <w:tcW w:w="2273" w:type="dxa"/>
          </w:tcPr>
          <w:p w:rsidR="00FC357E" w:rsidRPr="00FC357E" w:rsidRDefault="00FC357E" w:rsidP="00276A04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0"/>
                <w:lang w:eastAsia="en-GB"/>
              </w:rPr>
            </w:pPr>
          </w:p>
        </w:tc>
      </w:tr>
      <w:tr w:rsidR="00FC357E" w:rsidRPr="00FC357E" w:rsidTr="00FC357E">
        <w:tc>
          <w:tcPr>
            <w:tcW w:w="3385" w:type="dxa"/>
          </w:tcPr>
          <w:p w:rsidR="00FC357E" w:rsidRPr="00FC357E" w:rsidRDefault="00FC357E" w:rsidP="00276A04">
            <w:pPr>
              <w:rPr>
                <w:rFonts w:asciiTheme="minorHAnsi" w:hAnsiTheme="minorHAnsi" w:cstheme="minorHAnsi"/>
                <w:color w:val="000000" w:themeColor="text1"/>
                <w:sz w:val="22"/>
                <w:szCs w:val="20"/>
                <w:lang w:eastAsia="en-GB"/>
              </w:rPr>
            </w:pPr>
          </w:p>
        </w:tc>
        <w:tc>
          <w:tcPr>
            <w:tcW w:w="2272" w:type="dxa"/>
          </w:tcPr>
          <w:p w:rsidR="00FC357E" w:rsidRPr="00FC357E" w:rsidRDefault="00FC357E" w:rsidP="00276A04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0"/>
                <w:lang w:eastAsia="en-GB"/>
              </w:rPr>
            </w:pPr>
          </w:p>
        </w:tc>
        <w:tc>
          <w:tcPr>
            <w:tcW w:w="2273" w:type="dxa"/>
          </w:tcPr>
          <w:p w:rsidR="00FC357E" w:rsidRPr="00FC357E" w:rsidRDefault="00FC357E" w:rsidP="00276A04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0"/>
                <w:lang w:eastAsia="en-GB"/>
              </w:rPr>
            </w:pPr>
          </w:p>
        </w:tc>
      </w:tr>
    </w:tbl>
    <w:p w:rsidR="00FC357E" w:rsidRPr="00FC357E" w:rsidRDefault="00FC357E" w:rsidP="00FC357E">
      <w:pPr>
        <w:pStyle w:val="ListParagraph"/>
        <w:tabs>
          <w:tab w:val="left" w:pos="810"/>
          <w:tab w:val="left" w:pos="990"/>
        </w:tabs>
        <w:spacing w:after="0"/>
        <w:ind w:left="360"/>
        <w:rPr>
          <w:rFonts w:asciiTheme="minorHAnsi" w:eastAsia="Arial" w:hAnsiTheme="minorHAnsi" w:cstheme="minorHAnsi"/>
          <w:b/>
          <w:bCs/>
          <w:iCs/>
          <w:color w:val="000000" w:themeColor="text1"/>
          <w:sz w:val="28"/>
        </w:rPr>
      </w:pPr>
    </w:p>
    <w:p w:rsidR="00FC357E" w:rsidRPr="00FC357E" w:rsidRDefault="00FC357E" w:rsidP="00FC357E">
      <w:pPr>
        <w:pStyle w:val="ListParagraph"/>
        <w:numPr>
          <w:ilvl w:val="0"/>
          <w:numId w:val="4"/>
        </w:numPr>
        <w:tabs>
          <w:tab w:val="left" w:pos="810"/>
          <w:tab w:val="left" w:pos="990"/>
        </w:tabs>
        <w:spacing w:after="0"/>
        <w:jc w:val="left"/>
        <w:rPr>
          <w:rFonts w:asciiTheme="minorHAnsi" w:eastAsia="Arial" w:hAnsiTheme="minorHAnsi" w:cstheme="minorHAnsi"/>
          <w:b/>
          <w:bCs/>
          <w:iCs/>
          <w:color w:val="000000" w:themeColor="text1"/>
          <w:sz w:val="28"/>
        </w:rPr>
      </w:pPr>
      <w:r w:rsidRPr="00FC357E">
        <w:rPr>
          <w:rFonts w:asciiTheme="minorHAnsi" w:eastAsia="Arial" w:hAnsiTheme="minorHAnsi" w:cstheme="minorHAnsi"/>
          <w:b/>
          <w:bCs/>
          <w:iCs/>
          <w:color w:val="000000" w:themeColor="text1"/>
          <w:sz w:val="28"/>
        </w:rPr>
        <w:t>Acceptance Criteria for Elicited Requirements</w:t>
      </w:r>
    </w:p>
    <w:p w:rsidR="00FC357E" w:rsidRPr="00FC357E" w:rsidRDefault="00FC357E" w:rsidP="00FC357E">
      <w:pPr>
        <w:pStyle w:val="ListParagraph"/>
        <w:spacing w:after="0"/>
        <w:ind w:left="1080" w:firstLine="360"/>
        <w:rPr>
          <w:rFonts w:asciiTheme="minorHAnsi" w:hAnsiTheme="minorHAnsi" w:cstheme="minorHAnsi"/>
          <w:iCs/>
          <w:color w:val="000000" w:themeColor="text1"/>
        </w:rPr>
      </w:pPr>
      <w:r w:rsidRPr="00FC357E">
        <w:rPr>
          <w:rFonts w:asciiTheme="minorHAnsi" w:hAnsiTheme="minorHAnsi" w:cstheme="minorHAnsi"/>
          <w:iCs/>
          <w:color w:val="000000" w:themeColor="text1"/>
        </w:rPr>
        <w:t>&lt;Insert Text Here&gt;</w:t>
      </w:r>
    </w:p>
    <w:p w:rsidR="00FC357E" w:rsidRPr="00FC357E" w:rsidRDefault="00FC357E" w:rsidP="00FC357E">
      <w:pPr>
        <w:pStyle w:val="ListParagraph"/>
        <w:tabs>
          <w:tab w:val="left" w:pos="810"/>
          <w:tab w:val="left" w:pos="990"/>
        </w:tabs>
        <w:spacing w:after="0"/>
        <w:ind w:left="360"/>
        <w:rPr>
          <w:rFonts w:asciiTheme="minorHAnsi" w:eastAsia="Arial" w:hAnsiTheme="minorHAnsi" w:cstheme="minorHAnsi"/>
          <w:b/>
          <w:bCs/>
          <w:iCs/>
          <w:color w:val="000000" w:themeColor="text1"/>
          <w:sz w:val="28"/>
        </w:rPr>
      </w:pPr>
    </w:p>
    <w:p w:rsidR="00FC357E" w:rsidRPr="00FC357E" w:rsidRDefault="00FC357E" w:rsidP="00FC357E">
      <w:pPr>
        <w:pStyle w:val="ListParagraph"/>
        <w:tabs>
          <w:tab w:val="left" w:pos="810"/>
          <w:tab w:val="left" w:pos="990"/>
        </w:tabs>
        <w:spacing w:after="0"/>
        <w:ind w:left="360"/>
        <w:rPr>
          <w:rFonts w:asciiTheme="minorHAnsi" w:eastAsia="Arial" w:hAnsiTheme="minorHAnsi" w:cstheme="minorHAnsi"/>
          <w:b/>
          <w:bCs/>
          <w:iCs/>
          <w:color w:val="000000" w:themeColor="text1"/>
          <w:sz w:val="28"/>
        </w:rPr>
      </w:pPr>
      <w:bookmarkStart w:id="1" w:name="_GoBack"/>
      <w:bookmarkEnd w:id="1"/>
    </w:p>
    <w:sectPr w:rsidR="00FC357E" w:rsidRPr="00FC357E" w:rsidSect="0071598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1728" w:right="1440" w:bottom="1440" w:left="1440" w:header="720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5828" w:rsidRDefault="00C05828" w:rsidP="00C74726">
      <w:r>
        <w:separator/>
      </w:r>
    </w:p>
  </w:endnote>
  <w:endnote w:type="continuationSeparator" w:id="0">
    <w:p w:rsidR="00C05828" w:rsidRDefault="00C05828" w:rsidP="00C74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27542101"/>
      <w:docPartObj>
        <w:docPartGallery w:val="Page Numbers (Bottom of Page)"/>
        <w:docPartUnique/>
      </w:docPartObj>
    </w:sdtPr>
    <w:sdtEndPr/>
    <w:sdtContent>
      <w:p w:rsidR="008E7423" w:rsidRDefault="007D0C0D" w:rsidP="00BB09A4">
        <w:pPr>
          <w:pStyle w:val="FooterEvenPageNumber"/>
        </w:pPr>
        <w:r>
          <w:rPr>
            <w:b w:val="0"/>
            <w:bCs w:val="0"/>
            <w:noProof/>
          </w:rPr>
          <mc:AlternateContent>
            <mc:Choice Requires="wps">
              <w:drawing>
                <wp:anchor distT="0" distB="0" distL="114300" distR="114300" simplePos="0" relativeHeight="251849728" behindDoc="1" locked="0" layoutInCell="1" allowOverlap="1" wp14:anchorId="1D637360" wp14:editId="0B4DF089">
                  <wp:simplePos x="0" y="0"/>
                  <wp:positionH relativeFrom="margin">
                    <wp:posOffset>1162685</wp:posOffset>
                  </wp:positionH>
                  <wp:positionV relativeFrom="paragraph">
                    <wp:posOffset>269240</wp:posOffset>
                  </wp:positionV>
                  <wp:extent cx="4569460" cy="386715"/>
                  <wp:effectExtent l="635" t="2540" r="1905" b="1270"/>
                  <wp:wrapNone/>
                  <wp:docPr id="5" name="Text Box 47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569460" cy="386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7423" w:rsidRPr="00470168" w:rsidRDefault="00FC357E" w:rsidP="00934DDB">
                              <w:pPr>
                                <w:pStyle w:val="FooterEvenPageProcessName"/>
                              </w:pPr>
                              <w:sdt>
                                <w:sdtPr>
                                  <w:alias w:val="Subtitle"/>
                                  <w:id w:val="33962093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r w:rsidR="005E7E4C">
                                    <w:t>SPIG Product Suite Interactive Process v2012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70" o:spid="_x0000_s1028" type="#_x0000_t202" style="position:absolute;margin-left:91.55pt;margin-top:21.2pt;width:359.8pt;height:30.45pt;z-index:-251466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" filled="f" stroked="f">
                  <v:textbox>
                    <w:txbxContent>
                      <w:p w:rsidR="008E7423" w:rsidRPr="00470168" w:rsidRDefault="00FC357E" w:rsidP="00934DDB">
                        <w:pPr>
                          <w:pStyle w:val="FooterEvenPageProcessName"/>
                        </w:pPr>
                        <w:sdt>
                          <w:sdtPr>
                            <w:alias w:val="Subtitle"/>
                            <w:id w:val="33962093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r w:rsidR="005E7E4C">
                              <w:t>SPIG Product Suite Interactive Process v2012</w:t>
                            </w:r>
                          </w:sdtContent>
                        </w:sdt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 w:rsidR="008E7423" w:rsidRPr="00D766E5">
          <w:rPr>
            <w:rStyle w:val="FooterEvenPageNumberChar"/>
          </w:rPr>
          <w:t xml:space="preserve">Page | </w:t>
        </w:r>
        <w:r w:rsidR="00754CDF" w:rsidRPr="00D766E5">
          <w:rPr>
            <w:rStyle w:val="FooterEvenPageNumberChar"/>
          </w:rPr>
          <w:fldChar w:fldCharType="begin"/>
        </w:r>
        <w:r w:rsidR="003A679C" w:rsidRPr="00D766E5">
          <w:rPr>
            <w:rStyle w:val="FooterEvenPageNumberChar"/>
          </w:rPr>
          <w:instrText xml:space="preserve"> PAGE   \* MERGEFORMAT </w:instrText>
        </w:r>
        <w:r w:rsidR="00754CDF" w:rsidRPr="00D766E5">
          <w:rPr>
            <w:rStyle w:val="FooterEvenPageNumberChar"/>
          </w:rPr>
          <w:fldChar w:fldCharType="separate"/>
        </w:r>
        <w:r w:rsidR="00FC357E">
          <w:rPr>
            <w:rStyle w:val="FooterEvenPageNumberChar"/>
            <w:noProof/>
          </w:rPr>
          <w:t>2</w:t>
        </w:r>
        <w:r w:rsidR="00754CDF" w:rsidRPr="00D766E5">
          <w:rPr>
            <w:rStyle w:val="FooterEvenPageNumberChar"/>
          </w:rPr>
          <w:fldChar w:fldCharType="end"/>
        </w:r>
        <w:r w:rsidR="008E7423" w:rsidRPr="00F51AC0">
          <w:tab/>
        </w:r>
        <w:r w:rsidR="008E7423" w:rsidRPr="00F51AC0">
          <w:tab/>
        </w:r>
      </w:p>
    </w:sdtContent>
  </w:sdt>
  <w:p w:rsidR="008E7423" w:rsidRDefault="008E7423" w:rsidP="00C7472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27542103"/>
      <w:docPartObj>
        <w:docPartGallery w:val="Page Numbers (Bottom of Page)"/>
        <w:docPartUnique/>
      </w:docPartObj>
    </w:sdtPr>
    <w:sdtEndPr/>
    <w:sdtContent>
      <w:p w:rsidR="008E7423" w:rsidRPr="00F51AC0" w:rsidRDefault="007D0C0D" w:rsidP="00934DDB">
        <w:pPr>
          <w:pStyle w:val="FooterOddPageNumber"/>
        </w:pPr>
        <w:r>
          <w:rPr>
            <w:rFonts w:asciiTheme="majorBidi" w:hAnsiTheme="majorBidi" w:cstheme="majorBidi"/>
            <w:noProof/>
          </w:rPr>
          <mc:AlternateContent>
            <mc:Choice Requires="wps">
              <w:drawing>
                <wp:anchor distT="0" distB="0" distL="114300" distR="114300" simplePos="0" relativeHeight="251865088" behindDoc="0" locked="0" layoutInCell="1" allowOverlap="1" wp14:anchorId="48117642" wp14:editId="60F2AE8C">
                  <wp:simplePos x="0" y="0"/>
                  <wp:positionH relativeFrom="margin">
                    <wp:posOffset>152400</wp:posOffset>
                  </wp:positionH>
                  <wp:positionV relativeFrom="paragraph">
                    <wp:posOffset>271145</wp:posOffset>
                  </wp:positionV>
                  <wp:extent cx="4569460" cy="386715"/>
                  <wp:effectExtent l="0" t="4445" r="2540" b="0"/>
                  <wp:wrapNone/>
                  <wp:docPr id="4" name="Text Box 49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569460" cy="386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09A4" w:rsidRPr="00470168" w:rsidRDefault="00FC357E" w:rsidP="00BB09A4">
                              <w:pPr>
                                <w:pStyle w:val="FooterOddPageProcessName"/>
                              </w:pPr>
                              <w:sdt>
                                <w:sdtPr>
                                  <w:alias w:val="Subtitle"/>
                                  <w:id w:val="42754210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r w:rsidR="00BB09A4" w:rsidRPr="00BB09A4">
                                    <w:t>SPIG Product Suite Interactive Process v2012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96" o:spid="_x0000_s1029" type="#_x0000_t202" style="position:absolute;left:0;text-align:left;margin-left:12pt;margin-top:21.35pt;width:359.8pt;height:30.45pt;z-index:25186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h6juQIAAMI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" filled="f" stroked="f">
                  <v:textbox>
                    <w:txbxContent>
                      <w:p w:rsidR="00BB09A4" w:rsidRPr="00470168" w:rsidRDefault="00FC357E" w:rsidP="00BB09A4">
                        <w:pPr>
                          <w:pStyle w:val="FooterOddPageProcessName"/>
                        </w:pPr>
                        <w:sdt>
                          <w:sdtPr>
                            <w:alias w:val="Subtitle"/>
                            <w:id w:val="42754210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r w:rsidR="00BB09A4" w:rsidRPr="00BB09A4">
                              <w:t>SPIG Product Suite Interactive Process v2012</w:t>
                            </w:r>
                          </w:sdtContent>
                        </w:sdt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 w:rsidR="008E7423" w:rsidRPr="00F51AC0">
          <w:tab/>
        </w:r>
        <w:r w:rsidR="008E7423" w:rsidRPr="00F51AC0">
          <w:tab/>
        </w:r>
        <w:r w:rsidR="008E7423" w:rsidRPr="00890553">
          <w:t xml:space="preserve">Page | </w:t>
        </w:r>
        <w:r w:rsidR="0071598A">
          <w:fldChar w:fldCharType="begin"/>
        </w:r>
        <w:r w:rsidR="0071598A">
          <w:instrText xml:space="preserve"> PAGE   \* MERGEFORMAT </w:instrText>
        </w:r>
        <w:r w:rsidR="0071598A">
          <w:fldChar w:fldCharType="separate"/>
        </w:r>
        <w:r w:rsidR="00FC357E">
          <w:rPr>
            <w:noProof/>
          </w:rPr>
          <w:t>3</w:t>
        </w:r>
        <w:r w:rsidR="0071598A">
          <w:rPr>
            <w:noProof/>
          </w:rPr>
          <w:fldChar w:fldCharType="end"/>
        </w:r>
        <w:r w:rsidR="008E7423" w:rsidRPr="00F51AC0">
          <w:t xml:space="preserve"> </w:t>
        </w:r>
      </w:p>
    </w:sdtContent>
  </w:sdt>
  <w:p w:rsidR="008E7423" w:rsidRPr="005B7D3A" w:rsidRDefault="008E7423" w:rsidP="00C7472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7423" w:rsidRDefault="007D0C0D" w:rsidP="00C7472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863040" behindDoc="0" locked="0" layoutInCell="1" allowOverlap="1" wp14:anchorId="591F1244" wp14:editId="180C99A4">
              <wp:simplePos x="0" y="0"/>
              <wp:positionH relativeFrom="margin">
                <wp:posOffset>1270</wp:posOffset>
              </wp:positionH>
              <wp:positionV relativeFrom="paragraph">
                <wp:posOffset>-255905</wp:posOffset>
              </wp:positionV>
              <wp:extent cx="4569460" cy="386715"/>
              <wp:effectExtent l="1270" t="1270" r="1270" b="2540"/>
              <wp:wrapNone/>
              <wp:docPr id="2" name="Text Box 4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69460" cy="386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E7423" w:rsidRPr="009C2C8B" w:rsidRDefault="00FC357E" w:rsidP="009C2C8B">
                          <w:pPr>
                            <w:pStyle w:val="FooterOddPageProcessName"/>
                          </w:pPr>
                          <w:sdt>
                            <w:sdtPr>
                              <w:alias w:val="Subtitle"/>
                              <w:id w:val="506642467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E7E4C" w:rsidRPr="009C2C8B">
                                <w:t>SPIG Product Suite Interactive Process v2012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90" o:spid="_x0000_s1030" type="#_x0000_t202" style="position:absolute;left:0;text-align:left;margin-left:.1pt;margin-top:-20.15pt;width:359.8pt;height:30.45pt;z-index:251863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" filled="f" stroked="f">
              <v:textbox>
                <w:txbxContent>
                  <w:p w:rsidR="008E7423" w:rsidRPr="009C2C8B" w:rsidRDefault="00FC357E" w:rsidP="009C2C8B">
                    <w:pPr>
                      <w:pStyle w:val="FooterOddPageProcessName"/>
                    </w:pPr>
                    <w:sdt>
                      <w:sdtPr>
                        <w:alias w:val="Subtitle"/>
                        <w:id w:val="506642467"/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text/>
                      </w:sdtPr>
                      <w:sdtEndPr/>
                      <w:sdtContent>
                        <w:r w:rsidR="005E7E4C" w:rsidRPr="009C2C8B">
                          <w:t>SPIG Product Suite Interactive Process v2012</w:t>
                        </w:r>
                      </w:sdtContent>
                    </w:sdt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5828" w:rsidRDefault="00C05828" w:rsidP="00C74726">
      <w:r>
        <w:separator/>
      </w:r>
    </w:p>
  </w:footnote>
  <w:footnote w:type="continuationSeparator" w:id="0">
    <w:p w:rsidR="00C05828" w:rsidRDefault="00C05828" w:rsidP="00C747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7423" w:rsidRDefault="007D0C0D" w:rsidP="00C7472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856896" behindDoc="0" locked="0" layoutInCell="1" allowOverlap="1" wp14:anchorId="668B38C3" wp14:editId="060D6EE1">
              <wp:simplePos x="0" y="0"/>
              <wp:positionH relativeFrom="margin">
                <wp:align>left</wp:align>
              </wp:positionH>
              <wp:positionV relativeFrom="paragraph">
                <wp:posOffset>64770</wp:posOffset>
              </wp:positionV>
              <wp:extent cx="4569460" cy="386715"/>
              <wp:effectExtent l="0" t="0" r="2540" b="0"/>
              <wp:wrapNone/>
              <wp:docPr id="10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69460" cy="386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E7423" w:rsidRPr="006A17C7" w:rsidRDefault="008E7423" w:rsidP="006A17C7">
                          <w:pPr>
                            <w:pStyle w:val="HeaderEvenPage"/>
                          </w:pPr>
                          <w:r w:rsidRPr="006A17C7">
                            <w:t xml:space="preserve">Project Management Process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5" o:spid="_x0000_s1026" type="#_x0000_t202" style="position:absolute;left:0;text-align:left;margin-left:0;margin-top:5.1pt;width:359.8pt;height:30.45pt;z-index:2518568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" filled="f" stroked="f">
              <v:textbox>
                <w:txbxContent>
                  <w:p w:rsidR="008E7423" w:rsidRPr="006A17C7" w:rsidRDefault="008E7423" w:rsidP="006A17C7">
                    <w:pPr>
                      <w:pStyle w:val="HeaderEvenPage"/>
                    </w:pPr>
                    <w:r w:rsidRPr="006A17C7">
                      <w:t xml:space="preserve">Project Management Process 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855872" behindDoc="1" locked="0" layoutInCell="0" allowOverlap="1" wp14:anchorId="4C635FA4" wp14:editId="1B58EF5F">
          <wp:simplePos x="0" y="0"/>
          <wp:positionH relativeFrom="margin">
            <wp:posOffset>15875</wp:posOffset>
          </wp:positionH>
          <wp:positionV relativeFrom="margin">
            <wp:posOffset>3044825</wp:posOffset>
          </wp:positionV>
          <wp:extent cx="5709920" cy="2787650"/>
          <wp:effectExtent l="0" t="0" r="5080" b="0"/>
          <wp:wrapNone/>
          <wp:docPr id="474" name="Picture 4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7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09920" cy="2787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7423" w:rsidRDefault="008E7423" w:rsidP="00C74726">
    <w:pPr>
      <w:pStyle w:val="Header"/>
    </w:pPr>
    <w:r>
      <w:rPr>
        <w:noProof/>
      </w:rPr>
      <w:drawing>
        <wp:anchor distT="0" distB="0" distL="114300" distR="114300" simplePos="0" relativeHeight="251864064" behindDoc="1" locked="0" layoutInCell="0" allowOverlap="1" wp14:anchorId="3DE3CC5B" wp14:editId="6723856A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09920" cy="2787650"/>
          <wp:effectExtent l="19050" t="0" r="5080" b="0"/>
          <wp:wrapNone/>
          <wp:docPr id="496" name="Picture 4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9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09920" cy="2787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7D0C0D">
      <w:rPr>
        <w:noProof/>
      </w:rPr>
      <mc:AlternateContent>
        <mc:Choice Requires="wps">
          <w:drawing>
            <wp:anchor distT="0" distB="0" distL="114300" distR="114300" simplePos="0" relativeHeight="251860992" behindDoc="0" locked="0" layoutInCell="1" allowOverlap="1" wp14:anchorId="58C222DA" wp14:editId="2ABFDBE4">
              <wp:simplePos x="0" y="0"/>
              <wp:positionH relativeFrom="margin">
                <wp:posOffset>1184275</wp:posOffset>
              </wp:positionH>
              <wp:positionV relativeFrom="paragraph">
                <wp:posOffset>58420</wp:posOffset>
              </wp:positionV>
              <wp:extent cx="4569460" cy="386715"/>
              <wp:effectExtent l="3175" t="1270" r="0" b="2540"/>
              <wp:wrapNone/>
              <wp:docPr id="7" name="Text Box 4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69460" cy="386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E7423" w:rsidRPr="00DE7995" w:rsidRDefault="008E7423" w:rsidP="006A17C7">
                          <w:pPr>
                            <w:pStyle w:val="HeaderOddPage"/>
                          </w:pPr>
                          <w:r>
                            <w:t>Project Management Process</w:t>
                          </w:r>
                          <w:r w:rsidRPr="00DE7995"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83" o:spid="_x0000_s1027" type="#_x0000_t202" style="position:absolute;left:0;text-align:left;margin-left:93.25pt;margin-top:4.6pt;width:359.8pt;height:30.45pt;z-index:251860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9zMuQIAAMI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" filled="f" stroked="f">
              <v:textbox>
                <w:txbxContent>
                  <w:p w:rsidR="008E7423" w:rsidRPr="00DE7995" w:rsidRDefault="008E7423" w:rsidP="006A17C7">
                    <w:pPr>
                      <w:pStyle w:val="HeaderOddPage"/>
                    </w:pPr>
                    <w:r>
                      <w:t>Project Management Process</w:t>
                    </w:r>
                    <w:r w:rsidRPr="00DE7995">
                      <w:t xml:space="preserve">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6C2E" w:rsidRDefault="00A96C2E">
    <w:pPr>
      <w:pStyle w:val="Header"/>
    </w:pPr>
    <w:r>
      <w:t>Insert the name of your company here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1150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49D010D"/>
    <w:multiLevelType w:val="hybridMultilevel"/>
    <w:tmpl w:val="EE8AD3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DB6786"/>
    <w:multiLevelType w:val="multilevel"/>
    <w:tmpl w:val="2AD44A0A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0"/>
  <w:displayBackgroundShape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4097">
      <o:colormru v:ext="edit" colors="#6ea0b0"/>
      <o:colormenu v:ext="edit" fillcolor="none [1607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BD2"/>
    <w:rsid w:val="0000033A"/>
    <w:rsid w:val="0000054A"/>
    <w:rsid w:val="00000D6A"/>
    <w:rsid w:val="000015A0"/>
    <w:rsid w:val="00001C1F"/>
    <w:rsid w:val="00002FF1"/>
    <w:rsid w:val="000031C7"/>
    <w:rsid w:val="00003561"/>
    <w:rsid w:val="00003644"/>
    <w:rsid w:val="00003BD1"/>
    <w:rsid w:val="00004D94"/>
    <w:rsid w:val="00006944"/>
    <w:rsid w:val="0000712E"/>
    <w:rsid w:val="000071D1"/>
    <w:rsid w:val="00007EFB"/>
    <w:rsid w:val="00012D6A"/>
    <w:rsid w:val="00013102"/>
    <w:rsid w:val="00013410"/>
    <w:rsid w:val="0001426C"/>
    <w:rsid w:val="0001443A"/>
    <w:rsid w:val="000150B7"/>
    <w:rsid w:val="0001531A"/>
    <w:rsid w:val="0001547C"/>
    <w:rsid w:val="00015FE1"/>
    <w:rsid w:val="0001642B"/>
    <w:rsid w:val="000164E8"/>
    <w:rsid w:val="00017CFA"/>
    <w:rsid w:val="00020AF1"/>
    <w:rsid w:val="00021789"/>
    <w:rsid w:val="0002337E"/>
    <w:rsid w:val="00023753"/>
    <w:rsid w:val="00023C1B"/>
    <w:rsid w:val="000242A4"/>
    <w:rsid w:val="000243BF"/>
    <w:rsid w:val="00024F5A"/>
    <w:rsid w:val="00025018"/>
    <w:rsid w:val="0002735E"/>
    <w:rsid w:val="00027C89"/>
    <w:rsid w:val="00030640"/>
    <w:rsid w:val="00030997"/>
    <w:rsid w:val="000335FC"/>
    <w:rsid w:val="000337CD"/>
    <w:rsid w:val="00033E61"/>
    <w:rsid w:val="000340CA"/>
    <w:rsid w:val="000341A4"/>
    <w:rsid w:val="00035AB2"/>
    <w:rsid w:val="00036359"/>
    <w:rsid w:val="0003645B"/>
    <w:rsid w:val="00037797"/>
    <w:rsid w:val="00040F48"/>
    <w:rsid w:val="0004144F"/>
    <w:rsid w:val="00041D25"/>
    <w:rsid w:val="00043E6F"/>
    <w:rsid w:val="00044100"/>
    <w:rsid w:val="00044A49"/>
    <w:rsid w:val="0004525D"/>
    <w:rsid w:val="00045FC9"/>
    <w:rsid w:val="000466E6"/>
    <w:rsid w:val="000471B1"/>
    <w:rsid w:val="000507A9"/>
    <w:rsid w:val="00053E65"/>
    <w:rsid w:val="00053E7F"/>
    <w:rsid w:val="0005506C"/>
    <w:rsid w:val="00056057"/>
    <w:rsid w:val="000561E1"/>
    <w:rsid w:val="00056239"/>
    <w:rsid w:val="00056F2B"/>
    <w:rsid w:val="000575CE"/>
    <w:rsid w:val="0005766C"/>
    <w:rsid w:val="000578DE"/>
    <w:rsid w:val="00057C88"/>
    <w:rsid w:val="00057FAF"/>
    <w:rsid w:val="000617E5"/>
    <w:rsid w:val="000620D0"/>
    <w:rsid w:val="00062F01"/>
    <w:rsid w:val="000633BA"/>
    <w:rsid w:val="000636E8"/>
    <w:rsid w:val="0006448F"/>
    <w:rsid w:val="0006495B"/>
    <w:rsid w:val="00064A0E"/>
    <w:rsid w:val="00065402"/>
    <w:rsid w:val="000659C6"/>
    <w:rsid w:val="000700F7"/>
    <w:rsid w:val="00070AA8"/>
    <w:rsid w:val="00071002"/>
    <w:rsid w:val="00071704"/>
    <w:rsid w:val="00071C3F"/>
    <w:rsid w:val="000720D6"/>
    <w:rsid w:val="00072AFE"/>
    <w:rsid w:val="00072BD9"/>
    <w:rsid w:val="00073B34"/>
    <w:rsid w:val="000756DA"/>
    <w:rsid w:val="0007615C"/>
    <w:rsid w:val="00076B3A"/>
    <w:rsid w:val="00077501"/>
    <w:rsid w:val="0008062F"/>
    <w:rsid w:val="0008129F"/>
    <w:rsid w:val="00082C85"/>
    <w:rsid w:val="00083FE5"/>
    <w:rsid w:val="0008545D"/>
    <w:rsid w:val="00085DB1"/>
    <w:rsid w:val="00086057"/>
    <w:rsid w:val="0008696E"/>
    <w:rsid w:val="00086A5D"/>
    <w:rsid w:val="00086D25"/>
    <w:rsid w:val="00086F5D"/>
    <w:rsid w:val="00087B55"/>
    <w:rsid w:val="00087CE4"/>
    <w:rsid w:val="00087D28"/>
    <w:rsid w:val="00090055"/>
    <w:rsid w:val="000905E9"/>
    <w:rsid w:val="0009106F"/>
    <w:rsid w:val="00091421"/>
    <w:rsid w:val="00091971"/>
    <w:rsid w:val="00091D7A"/>
    <w:rsid w:val="00091DF8"/>
    <w:rsid w:val="000921CB"/>
    <w:rsid w:val="00092E8A"/>
    <w:rsid w:val="00094139"/>
    <w:rsid w:val="0009452E"/>
    <w:rsid w:val="00094AB4"/>
    <w:rsid w:val="00094B49"/>
    <w:rsid w:val="0009543C"/>
    <w:rsid w:val="00095B22"/>
    <w:rsid w:val="0009628A"/>
    <w:rsid w:val="00096F0E"/>
    <w:rsid w:val="00097186"/>
    <w:rsid w:val="00097C0E"/>
    <w:rsid w:val="000A0D3E"/>
    <w:rsid w:val="000A0E45"/>
    <w:rsid w:val="000A2DE1"/>
    <w:rsid w:val="000A332F"/>
    <w:rsid w:val="000A380C"/>
    <w:rsid w:val="000A3E62"/>
    <w:rsid w:val="000A40C5"/>
    <w:rsid w:val="000A49D3"/>
    <w:rsid w:val="000A5489"/>
    <w:rsid w:val="000A5492"/>
    <w:rsid w:val="000A6636"/>
    <w:rsid w:val="000A6AF1"/>
    <w:rsid w:val="000A6DB7"/>
    <w:rsid w:val="000A7516"/>
    <w:rsid w:val="000A7837"/>
    <w:rsid w:val="000B0162"/>
    <w:rsid w:val="000B059C"/>
    <w:rsid w:val="000B0EC0"/>
    <w:rsid w:val="000B133B"/>
    <w:rsid w:val="000B1805"/>
    <w:rsid w:val="000B1B5E"/>
    <w:rsid w:val="000B32A1"/>
    <w:rsid w:val="000B47DF"/>
    <w:rsid w:val="000B4C08"/>
    <w:rsid w:val="000B4F3E"/>
    <w:rsid w:val="000B587A"/>
    <w:rsid w:val="000B59F6"/>
    <w:rsid w:val="000B5A94"/>
    <w:rsid w:val="000B5FCA"/>
    <w:rsid w:val="000B789F"/>
    <w:rsid w:val="000C0816"/>
    <w:rsid w:val="000C170E"/>
    <w:rsid w:val="000C2D36"/>
    <w:rsid w:val="000C3466"/>
    <w:rsid w:val="000C4354"/>
    <w:rsid w:val="000C4D07"/>
    <w:rsid w:val="000C5BB5"/>
    <w:rsid w:val="000C5E12"/>
    <w:rsid w:val="000C637C"/>
    <w:rsid w:val="000C64C8"/>
    <w:rsid w:val="000C66EA"/>
    <w:rsid w:val="000C6CFF"/>
    <w:rsid w:val="000C6F97"/>
    <w:rsid w:val="000C7256"/>
    <w:rsid w:val="000C7E17"/>
    <w:rsid w:val="000D00C0"/>
    <w:rsid w:val="000D034A"/>
    <w:rsid w:val="000D2688"/>
    <w:rsid w:val="000D4A0A"/>
    <w:rsid w:val="000D7D91"/>
    <w:rsid w:val="000E04BD"/>
    <w:rsid w:val="000E0815"/>
    <w:rsid w:val="000E134C"/>
    <w:rsid w:val="000E3539"/>
    <w:rsid w:val="000E4C16"/>
    <w:rsid w:val="000E4E32"/>
    <w:rsid w:val="000E52D7"/>
    <w:rsid w:val="000E6A03"/>
    <w:rsid w:val="000E6C27"/>
    <w:rsid w:val="000E7E0B"/>
    <w:rsid w:val="000E7F39"/>
    <w:rsid w:val="000F01AC"/>
    <w:rsid w:val="000F0238"/>
    <w:rsid w:val="000F0DB3"/>
    <w:rsid w:val="000F2906"/>
    <w:rsid w:val="000F472F"/>
    <w:rsid w:val="000F49DA"/>
    <w:rsid w:val="000F56E1"/>
    <w:rsid w:val="000F616D"/>
    <w:rsid w:val="000F6345"/>
    <w:rsid w:val="000F6706"/>
    <w:rsid w:val="000F746F"/>
    <w:rsid w:val="000F79A0"/>
    <w:rsid w:val="000F7B8D"/>
    <w:rsid w:val="0010077D"/>
    <w:rsid w:val="0010094E"/>
    <w:rsid w:val="00100F8A"/>
    <w:rsid w:val="001014EF"/>
    <w:rsid w:val="00101AAB"/>
    <w:rsid w:val="00102573"/>
    <w:rsid w:val="001032F0"/>
    <w:rsid w:val="0010394F"/>
    <w:rsid w:val="00103B09"/>
    <w:rsid w:val="00103CA0"/>
    <w:rsid w:val="0010472C"/>
    <w:rsid w:val="00104901"/>
    <w:rsid w:val="00104B40"/>
    <w:rsid w:val="00105E55"/>
    <w:rsid w:val="00106426"/>
    <w:rsid w:val="001064FC"/>
    <w:rsid w:val="00110279"/>
    <w:rsid w:val="00110629"/>
    <w:rsid w:val="00110F15"/>
    <w:rsid w:val="00111474"/>
    <w:rsid w:val="00111F69"/>
    <w:rsid w:val="0011205F"/>
    <w:rsid w:val="00112AC7"/>
    <w:rsid w:val="0011482E"/>
    <w:rsid w:val="0011498F"/>
    <w:rsid w:val="00114C3E"/>
    <w:rsid w:val="001152AF"/>
    <w:rsid w:val="00115A14"/>
    <w:rsid w:val="00116971"/>
    <w:rsid w:val="00117979"/>
    <w:rsid w:val="00120F76"/>
    <w:rsid w:val="00121327"/>
    <w:rsid w:val="00121BFE"/>
    <w:rsid w:val="00122B4C"/>
    <w:rsid w:val="00123000"/>
    <w:rsid w:val="001230B3"/>
    <w:rsid w:val="00123B28"/>
    <w:rsid w:val="001246B9"/>
    <w:rsid w:val="00124DD3"/>
    <w:rsid w:val="00125A13"/>
    <w:rsid w:val="001262BD"/>
    <w:rsid w:val="00126934"/>
    <w:rsid w:val="001270A6"/>
    <w:rsid w:val="001271F6"/>
    <w:rsid w:val="00127734"/>
    <w:rsid w:val="00131748"/>
    <w:rsid w:val="0013338D"/>
    <w:rsid w:val="00133941"/>
    <w:rsid w:val="00133DC7"/>
    <w:rsid w:val="00134E15"/>
    <w:rsid w:val="0013714A"/>
    <w:rsid w:val="00137A0F"/>
    <w:rsid w:val="0014135C"/>
    <w:rsid w:val="0014192B"/>
    <w:rsid w:val="0014196A"/>
    <w:rsid w:val="00141DCE"/>
    <w:rsid w:val="00144099"/>
    <w:rsid w:val="001443BE"/>
    <w:rsid w:val="00144A7C"/>
    <w:rsid w:val="00144E97"/>
    <w:rsid w:val="00144EC4"/>
    <w:rsid w:val="0014559F"/>
    <w:rsid w:val="00145A9D"/>
    <w:rsid w:val="00147FA6"/>
    <w:rsid w:val="00150577"/>
    <w:rsid w:val="001506AB"/>
    <w:rsid w:val="00151D0A"/>
    <w:rsid w:val="00152458"/>
    <w:rsid w:val="00153023"/>
    <w:rsid w:val="00153058"/>
    <w:rsid w:val="001535F8"/>
    <w:rsid w:val="00153A13"/>
    <w:rsid w:val="00155243"/>
    <w:rsid w:val="001558A0"/>
    <w:rsid w:val="00157824"/>
    <w:rsid w:val="00157B9A"/>
    <w:rsid w:val="00161062"/>
    <w:rsid w:val="001620C5"/>
    <w:rsid w:val="001621EF"/>
    <w:rsid w:val="00162CA0"/>
    <w:rsid w:val="00162ED9"/>
    <w:rsid w:val="0016359D"/>
    <w:rsid w:val="001636DB"/>
    <w:rsid w:val="00163826"/>
    <w:rsid w:val="00164AB6"/>
    <w:rsid w:val="00165ACB"/>
    <w:rsid w:val="0016623C"/>
    <w:rsid w:val="00166636"/>
    <w:rsid w:val="00166C7B"/>
    <w:rsid w:val="0017048A"/>
    <w:rsid w:val="0017262D"/>
    <w:rsid w:val="00173071"/>
    <w:rsid w:val="00173600"/>
    <w:rsid w:val="001737EF"/>
    <w:rsid w:val="00173A87"/>
    <w:rsid w:val="00173C3D"/>
    <w:rsid w:val="001751A6"/>
    <w:rsid w:val="001758FE"/>
    <w:rsid w:val="00176272"/>
    <w:rsid w:val="00176658"/>
    <w:rsid w:val="00176E2F"/>
    <w:rsid w:val="00181186"/>
    <w:rsid w:val="00181220"/>
    <w:rsid w:val="00181439"/>
    <w:rsid w:val="00181C25"/>
    <w:rsid w:val="00181F9D"/>
    <w:rsid w:val="0018289E"/>
    <w:rsid w:val="001830B2"/>
    <w:rsid w:val="001834A8"/>
    <w:rsid w:val="00185959"/>
    <w:rsid w:val="00185DB4"/>
    <w:rsid w:val="00186C67"/>
    <w:rsid w:val="001870F9"/>
    <w:rsid w:val="001904AE"/>
    <w:rsid w:val="001924CC"/>
    <w:rsid w:val="0019345E"/>
    <w:rsid w:val="00194AD4"/>
    <w:rsid w:val="001953E1"/>
    <w:rsid w:val="001959E9"/>
    <w:rsid w:val="00196B93"/>
    <w:rsid w:val="0019732F"/>
    <w:rsid w:val="001A0706"/>
    <w:rsid w:val="001A0779"/>
    <w:rsid w:val="001A20A3"/>
    <w:rsid w:val="001A2C64"/>
    <w:rsid w:val="001A38D0"/>
    <w:rsid w:val="001A3D5D"/>
    <w:rsid w:val="001A5C91"/>
    <w:rsid w:val="001A63F3"/>
    <w:rsid w:val="001A6590"/>
    <w:rsid w:val="001A6754"/>
    <w:rsid w:val="001A6EA6"/>
    <w:rsid w:val="001A72B4"/>
    <w:rsid w:val="001A74A1"/>
    <w:rsid w:val="001A7750"/>
    <w:rsid w:val="001A7EFF"/>
    <w:rsid w:val="001B0A8D"/>
    <w:rsid w:val="001B0FD0"/>
    <w:rsid w:val="001B2C26"/>
    <w:rsid w:val="001B2F3F"/>
    <w:rsid w:val="001B36D6"/>
    <w:rsid w:val="001B3855"/>
    <w:rsid w:val="001B399B"/>
    <w:rsid w:val="001B3A0A"/>
    <w:rsid w:val="001B3EFE"/>
    <w:rsid w:val="001B444E"/>
    <w:rsid w:val="001B5378"/>
    <w:rsid w:val="001B5D5B"/>
    <w:rsid w:val="001B69EF"/>
    <w:rsid w:val="001B76C8"/>
    <w:rsid w:val="001B79F3"/>
    <w:rsid w:val="001C1B27"/>
    <w:rsid w:val="001C2D5A"/>
    <w:rsid w:val="001C3820"/>
    <w:rsid w:val="001C3C9A"/>
    <w:rsid w:val="001C3DB5"/>
    <w:rsid w:val="001C43CC"/>
    <w:rsid w:val="001C47AF"/>
    <w:rsid w:val="001C6651"/>
    <w:rsid w:val="001C66A2"/>
    <w:rsid w:val="001C696E"/>
    <w:rsid w:val="001C7A38"/>
    <w:rsid w:val="001C7A50"/>
    <w:rsid w:val="001C7D4D"/>
    <w:rsid w:val="001D23F5"/>
    <w:rsid w:val="001D25EC"/>
    <w:rsid w:val="001D270D"/>
    <w:rsid w:val="001D2AA6"/>
    <w:rsid w:val="001D39F4"/>
    <w:rsid w:val="001D5461"/>
    <w:rsid w:val="001D5DCE"/>
    <w:rsid w:val="001D619A"/>
    <w:rsid w:val="001D671E"/>
    <w:rsid w:val="001D7138"/>
    <w:rsid w:val="001E02E6"/>
    <w:rsid w:val="001E18E7"/>
    <w:rsid w:val="001E1A4D"/>
    <w:rsid w:val="001E1AC9"/>
    <w:rsid w:val="001E1D5C"/>
    <w:rsid w:val="001E304F"/>
    <w:rsid w:val="001E3655"/>
    <w:rsid w:val="001E3697"/>
    <w:rsid w:val="001E3C21"/>
    <w:rsid w:val="001E3F23"/>
    <w:rsid w:val="001E6582"/>
    <w:rsid w:val="001E6917"/>
    <w:rsid w:val="001E696F"/>
    <w:rsid w:val="001E6CD1"/>
    <w:rsid w:val="001E762B"/>
    <w:rsid w:val="001E7847"/>
    <w:rsid w:val="001E7E2D"/>
    <w:rsid w:val="001F0372"/>
    <w:rsid w:val="001F08FB"/>
    <w:rsid w:val="001F0F88"/>
    <w:rsid w:val="001F1BDA"/>
    <w:rsid w:val="001F2833"/>
    <w:rsid w:val="001F28D9"/>
    <w:rsid w:val="001F2AC1"/>
    <w:rsid w:val="001F2C49"/>
    <w:rsid w:val="001F4017"/>
    <w:rsid w:val="001F5E7B"/>
    <w:rsid w:val="001F613F"/>
    <w:rsid w:val="001F69CC"/>
    <w:rsid w:val="002004C6"/>
    <w:rsid w:val="00201258"/>
    <w:rsid w:val="0020306F"/>
    <w:rsid w:val="00203645"/>
    <w:rsid w:val="0020442A"/>
    <w:rsid w:val="00204648"/>
    <w:rsid w:val="00204A6F"/>
    <w:rsid w:val="00205577"/>
    <w:rsid w:val="00205682"/>
    <w:rsid w:val="00206F43"/>
    <w:rsid w:val="002078DF"/>
    <w:rsid w:val="00207EEE"/>
    <w:rsid w:val="002103E4"/>
    <w:rsid w:val="0021162C"/>
    <w:rsid w:val="00211D6D"/>
    <w:rsid w:val="00212167"/>
    <w:rsid w:val="002134BA"/>
    <w:rsid w:val="00214F9E"/>
    <w:rsid w:val="002153D5"/>
    <w:rsid w:val="00216225"/>
    <w:rsid w:val="00220518"/>
    <w:rsid w:val="00221A1C"/>
    <w:rsid w:val="00221E59"/>
    <w:rsid w:val="0022427F"/>
    <w:rsid w:val="002248EC"/>
    <w:rsid w:val="00227F34"/>
    <w:rsid w:val="002309E3"/>
    <w:rsid w:val="00231102"/>
    <w:rsid w:val="0023155E"/>
    <w:rsid w:val="00231C6E"/>
    <w:rsid w:val="00231E6F"/>
    <w:rsid w:val="0023289D"/>
    <w:rsid w:val="00233196"/>
    <w:rsid w:val="0023393A"/>
    <w:rsid w:val="0023481C"/>
    <w:rsid w:val="00234CA4"/>
    <w:rsid w:val="00235784"/>
    <w:rsid w:val="0023692C"/>
    <w:rsid w:val="00237EDE"/>
    <w:rsid w:val="00240B67"/>
    <w:rsid w:val="002415CD"/>
    <w:rsid w:val="00242088"/>
    <w:rsid w:val="002423E5"/>
    <w:rsid w:val="00243882"/>
    <w:rsid w:val="002441CD"/>
    <w:rsid w:val="0024457D"/>
    <w:rsid w:val="0024485E"/>
    <w:rsid w:val="00244F40"/>
    <w:rsid w:val="00245AE6"/>
    <w:rsid w:val="00245D4B"/>
    <w:rsid w:val="00245F47"/>
    <w:rsid w:val="002460EA"/>
    <w:rsid w:val="00246BC6"/>
    <w:rsid w:val="0024723D"/>
    <w:rsid w:val="00247D0A"/>
    <w:rsid w:val="00247D73"/>
    <w:rsid w:val="00247EBD"/>
    <w:rsid w:val="002504E2"/>
    <w:rsid w:val="00250A04"/>
    <w:rsid w:val="00250CF4"/>
    <w:rsid w:val="00251F0E"/>
    <w:rsid w:val="002526C1"/>
    <w:rsid w:val="00252D50"/>
    <w:rsid w:val="00253644"/>
    <w:rsid w:val="0025458A"/>
    <w:rsid w:val="00255550"/>
    <w:rsid w:val="00256DE9"/>
    <w:rsid w:val="00257A2D"/>
    <w:rsid w:val="00257C5F"/>
    <w:rsid w:val="00257E86"/>
    <w:rsid w:val="002600B6"/>
    <w:rsid w:val="00260273"/>
    <w:rsid w:val="00260C20"/>
    <w:rsid w:val="002610FA"/>
    <w:rsid w:val="002637F8"/>
    <w:rsid w:val="00263C68"/>
    <w:rsid w:val="00263C9E"/>
    <w:rsid w:val="00264C3E"/>
    <w:rsid w:val="00265746"/>
    <w:rsid w:val="00265E99"/>
    <w:rsid w:val="00265F1D"/>
    <w:rsid w:val="00266173"/>
    <w:rsid w:val="0026753D"/>
    <w:rsid w:val="00267598"/>
    <w:rsid w:val="002678A3"/>
    <w:rsid w:val="002707C3"/>
    <w:rsid w:val="00272B75"/>
    <w:rsid w:val="002730A0"/>
    <w:rsid w:val="00274F53"/>
    <w:rsid w:val="002758C5"/>
    <w:rsid w:val="00276C6B"/>
    <w:rsid w:val="0027776C"/>
    <w:rsid w:val="002800C1"/>
    <w:rsid w:val="00280F44"/>
    <w:rsid w:val="00281705"/>
    <w:rsid w:val="00281B6C"/>
    <w:rsid w:val="00281D12"/>
    <w:rsid w:val="002835EC"/>
    <w:rsid w:val="00284149"/>
    <w:rsid w:val="002846BC"/>
    <w:rsid w:val="0028475D"/>
    <w:rsid w:val="0028478A"/>
    <w:rsid w:val="00284EB7"/>
    <w:rsid w:val="00285CFA"/>
    <w:rsid w:val="00285D0B"/>
    <w:rsid w:val="00286D28"/>
    <w:rsid w:val="002871CD"/>
    <w:rsid w:val="0028723C"/>
    <w:rsid w:val="00287EDC"/>
    <w:rsid w:val="0029065E"/>
    <w:rsid w:val="00290839"/>
    <w:rsid w:val="002915FF"/>
    <w:rsid w:val="0029222F"/>
    <w:rsid w:val="00292B97"/>
    <w:rsid w:val="0029315F"/>
    <w:rsid w:val="002932B0"/>
    <w:rsid w:val="00293A46"/>
    <w:rsid w:val="00294B4E"/>
    <w:rsid w:val="00295147"/>
    <w:rsid w:val="00295837"/>
    <w:rsid w:val="00295F59"/>
    <w:rsid w:val="0029693A"/>
    <w:rsid w:val="0029726A"/>
    <w:rsid w:val="0029747D"/>
    <w:rsid w:val="00297689"/>
    <w:rsid w:val="002A08B1"/>
    <w:rsid w:val="002A1BFA"/>
    <w:rsid w:val="002A3933"/>
    <w:rsid w:val="002A3B00"/>
    <w:rsid w:val="002A3E11"/>
    <w:rsid w:val="002A4846"/>
    <w:rsid w:val="002A48E5"/>
    <w:rsid w:val="002A50E2"/>
    <w:rsid w:val="002A5559"/>
    <w:rsid w:val="002A55E4"/>
    <w:rsid w:val="002A6D4C"/>
    <w:rsid w:val="002A7320"/>
    <w:rsid w:val="002B0AD4"/>
    <w:rsid w:val="002B1C5F"/>
    <w:rsid w:val="002B1EB4"/>
    <w:rsid w:val="002B2B6C"/>
    <w:rsid w:val="002B3C1D"/>
    <w:rsid w:val="002B5BC9"/>
    <w:rsid w:val="002B6A3C"/>
    <w:rsid w:val="002B75AC"/>
    <w:rsid w:val="002B7AE3"/>
    <w:rsid w:val="002C0220"/>
    <w:rsid w:val="002C0407"/>
    <w:rsid w:val="002C04BD"/>
    <w:rsid w:val="002C0A6D"/>
    <w:rsid w:val="002C0D5D"/>
    <w:rsid w:val="002C0F5F"/>
    <w:rsid w:val="002C11FF"/>
    <w:rsid w:val="002C1676"/>
    <w:rsid w:val="002C19A9"/>
    <w:rsid w:val="002C2D54"/>
    <w:rsid w:val="002C333A"/>
    <w:rsid w:val="002C4525"/>
    <w:rsid w:val="002C49F1"/>
    <w:rsid w:val="002C4C11"/>
    <w:rsid w:val="002C50BC"/>
    <w:rsid w:val="002C57C2"/>
    <w:rsid w:val="002C6385"/>
    <w:rsid w:val="002C6C81"/>
    <w:rsid w:val="002C6CAD"/>
    <w:rsid w:val="002C6D3C"/>
    <w:rsid w:val="002C6DFA"/>
    <w:rsid w:val="002C79E5"/>
    <w:rsid w:val="002C7A99"/>
    <w:rsid w:val="002D0B34"/>
    <w:rsid w:val="002D0F03"/>
    <w:rsid w:val="002D0F9B"/>
    <w:rsid w:val="002D2645"/>
    <w:rsid w:val="002D2BE7"/>
    <w:rsid w:val="002D43BB"/>
    <w:rsid w:val="002D589F"/>
    <w:rsid w:val="002D64C6"/>
    <w:rsid w:val="002D696C"/>
    <w:rsid w:val="002D7E39"/>
    <w:rsid w:val="002E043E"/>
    <w:rsid w:val="002E1B08"/>
    <w:rsid w:val="002E1E0A"/>
    <w:rsid w:val="002E22F4"/>
    <w:rsid w:val="002E23AE"/>
    <w:rsid w:val="002E2E71"/>
    <w:rsid w:val="002E5893"/>
    <w:rsid w:val="002E7130"/>
    <w:rsid w:val="002F0566"/>
    <w:rsid w:val="002F09D7"/>
    <w:rsid w:val="002F0ED1"/>
    <w:rsid w:val="002F1A9D"/>
    <w:rsid w:val="002F1FBB"/>
    <w:rsid w:val="002F20C3"/>
    <w:rsid w:val="002F2746"/>
    <w:rsid w:val="002F389B"/>
    <w:rsid w:val="002F4092"/>
    <w:rsid w:val="002F4379"/>
    <w:rsid w:val="002F4FD3"/>
    <w:rsid w:val="002F69D1"/>
    <w:rsid w:val="002F6A60"/>
    <w:rsid w:val="00302F9E"/>
    <w:rsid w:val="00303E9B"/>
    <w:rsid w:val="00304164"/>
    <w:rsid w:val="0030601B"/>
    <w:rsid w:val="00306B58"/>
    <w:rsid w:val="00307F48"/>
    <w:rsid w:val="00310780"/>
    <w:rsid w:val="003108B7"/>
    <w:rsid w:val="00311522"/>
    <w:rsid w:val="00312966"/>
    <w:rsid w:val="00312CE3"/>
    <w:rsid w:val="00312D8D"/>
    <w:rsid w:val="003141AD"/>
    <w:rsid w:val="00314245"/>
    <w:rsid w:val="00314A50"/>
    <w:rsid w:val="00315296"/>
    <w:rsid w:val="003157ED"/>
    <w:rsid w:val="003165B5"/>
    <w:rsid w:val="00320007"/>
    <w:rsid w:val="003214EC"/>
    <w:rsid w:val="0032201B"/>
    <w:rsid w:val="00322358"/>
    <w:rsid w:val="003225FC"/>
    <w:rsid w:val="00322A5C"/>
    <w:rsid w:val="00324374"/>
    <w:rsid w:val="00324B4E"/>
    <w:rsid w:val="0032557D"/>
    <w:rsid w:val="003265A6"/>
    <w:rsid w:val="0032674F"/>
    <w:rsid w:val="00330E67"/>
    <w:rsid w:val="00331780"/>
    <w:rsid w:val="00331A78"/>
    <w:rsid w:val="00331F62"/>
    <w:rsid w:val="00333428"/>
    <w:rsid w:val="003347D8"/>
    <w:rsid w:val="00334BBB"/>
    <w:rsid w:val="003350D0"/>
    <w:rsid w:val="0033559D"/>
    <w:rsid w:val="00336290"/>
    <w:rsid w:val="003366F1"/>
    <w:rsid w:val="00337111"/>
    <w:rsid w:val="003403B6"/>
    <w:rsid w:val="00340F6D"/>
    <w:rsid w:val="003412A7"/>
    <w:rsid w:val="00342283"/>
    <w:rsid w:val="003432B7"/>
    <w:rsid w:val="00343570"/>
    <w:rsid w:val="00343C5A"/>
    <w:rsid w:val="003444AF"/>
    <w:rsid w:val="00344F19"/>
    <w:rsid w:val="00344F26"/>
    <w:rsid w:val="003456AC"/>
    <w:rsid w:val="00345EF9"/>
    <w:rsid w:val="00346324"/>
    <w:rsid w:val="0034656C"/>
    <w:rsid w:val="00347F01"/>
    <w:rsid w:val="003502E4"/>
    <w:rsid w:val="0035048B"/>
    <w:rsid w:val="003507F5"/>
    <w:rsid w:val="00350965"/>
    <w:rsid w:val="00351119"/>
    <w:rsid w:val="00352093"/>
    <w:rsid w:val="00352244"/>
    <w:rsid w:val="003524C6"/>
    <w:rsid w:val="003529D6"/>
    <w:rsid w:val="00353009"/>
    <w:rsid w:val="003534C3"/>
    <w:rsid w:val="003538CD"/>
    <w:rsid w:val="00354529"/>
    <w:rsid w:val="00354C53"/>
    <w:rsid w:val="003553F0"/>
    <w:rsid w:val="00355ADB"/>
    <w:rsid w:val="00356DC6"/>
    <w:rsid w:val="00360A48"/>
    <w:rsid w:val="00360A93"/>
    <w:rsid w:val="00361EBC"/>
    <w:rsid w:val="00362473"/>
    <w:rsid w:val="00362534"/>
    <w:rsid w:val="00362A97"/>
    <w:rsid w:val="00363949"/>
    <w:rsid w:val="0036479F"/>
    <w:rsid w:val="00364C48"/>
    <w:rsid w:val="00365DCC"/>
    <w:rsid w:val="00366B3F"/>
    <w:rsid w:val="00366DFC"/>
    <w:rsid w:val="003672CC"/>
    <w:rsid w:val="0037027F"/>
    <w:rsid w:val="003709BA"/>
    <w:rsid w:val="00371E64"/>
    <w:rsid w:val="00371E6A"/>
    <w:rsid w:val="0037311E"/>
    <w:rsid w:val="003734FA"/>
    <w:rsid w:val="00377036"/>
    <w:rsid w:val="00377B0B"/>
    <w:rsid w:val="00377C15"/>
    <w:rsid w:val="00380C00"/>
    <w:rsid w:val="00380FAA"/>
    <w:rsid w:val="00381016"/>
    <w:rsid w:val="0038130D"/>
    <w:rsid w:val="00381318"/>
    <w:rsid w:val="0038132B"/>
    <w:rsid w:val="00381585"/>
    <w:rsid w:val="00381682"/>
    <w:rsid w:val="003828AA"/>
    <w:rsid w:val="00382C13"/>
    <w:rsid w:val="00382F6E"/>
    <w:rsid w:val="003832AE"/>
    <w:rsid w:val="00383433"/>
    <w:rsid w:val="00383CF1"/>
    <w:rsid w:val="00383F0A"/>
    <w:rsid w:val="00384361"/>
    <w:rsid w:val="003844BF"/>
    <w:rsid w:val="00384B4E"/>
    <w:rsid w:val="0038523C"/>
    <w:rsid w:val="003856A5"/>
    <w:rsid w:val="00385C1C"/>
    <w:rsid w:val="00386AEF"/>
    <w:rsid w:val="003907EC"/>
    <w:rsid w:val="00390B3F"/>
    <w:rsid w:val="003913DE"/>
    <w:rsid w:val="003920D4"/>
    <w:rsid w:val="00392AD9"/>
    <w:rsid w:val="003938DE"/>
    <w:rsid w:val="00393CB8"/>
    <w:rsid w:val="00393DA8"/>
    <w:rsid w:val="00394437"/>
    <w:rsid w:val="00394E6C"/>
    <w:rsid w:val="00396F3C"/>
    <w:rsid w:val="003971C9"/>
    <w:rsid w:val="00397E48"/>
    <w:rsid w:val="003A1A35"/>
    <w:rsid w:val="003A2A5D"/>
    <w:rsid w:val="003A4E42"/>
    <w:rsid w:val="003A4E91"/>
    <w:rsid w:val="003A5164"/>
    <w:rsid w:val="003A546C"/>
    <w:rsid w:val="003A626D"/>
    <w:rsid w:val="003A679C"/>
    <w:rsid w:val="003A6D2A"/>
    <w:rsid w:val="003A6DE4"/>
    <w:rsid w:val="003A6FC8"/>
    <w:rsid w:val="003B0912"/>
    <w:rsid w:val="003B1AF7"/>
    <w:rsid w:val="003B20DD"/>
    <w:rsid w:val="003B22BA"/>
    <w:rsid w:val="003B2636"/>
    <w:rsid w:val="003B28F8"/>
    <w:rsid w:val="003B30BD"/>
    <w:rsid w:val="003B3111"/>
    <w:rsid w:val="003B4B30"/>
    <w:rsid w:val="003B4CE0"/>
    <w:rsid w:val="003B611F"/>
    <w:rsid w:val="003C0535"/>
    <w:rsid w:val="003C5E9E"/>
    <w:rsid w:val="003C60DB"/>
    <w:rsid w:val="003C6436"/>
    <w:rsid w:val="003C66C7"/>
    <w:rsid w:val="003C7AE2"/>
    <w:rsid w:val="003D0278"/>
    <w:rsid w:val="003D08BF"/>
    <w:rsid w:val="003D1853"/>
    <w:rsid w:val="003D1B50"/>
    <w:rsid w:val="003D26EE"/>
    <w:rsid w:val="003D2DFB"/>
    <w:rsid w:val="003D31B5"/>
    <w:rsid w:val="003D58C6"/>
    <w:rsid w:val="003D5C1C"/>
    <w:rsid w:val="003D6732"/>
    <w:rsid w:val="003E0262"/>
    <w:rsid w:val="003E0A63"/>
    <w:rsid w:val="003E104D"/>
    <w:rsid w:val="003E205C"/>
    <w:rsid w:val="003E210E"/>
    <w:rsid w:val="003E2A40"/>
    <w:rsid w:val="003E3418"/>
    <w:rsid w:val="003E4238"/>
    <w:rsid w:val="003E56E3"/>
    <w:rsid w:val="003E5CAA"/>
    <w:rsid w:val="003E7545"/>
    <w:rsid w:val="003E79C2"/>
    <w:rsid w:val="003F041B"/>
    <w:rsid w:val="003F2259"/>
    <w:rsid w:val="003F2CF6"/>
    <w:rsid w:val="003F3B5F"/>
    <w:rsid w:val="003F3FDD"/>
    <w:rsid w:val="003F5011"/>
    <w:rsid w:val="003F65CC"/>
    <w:rsid w:val="003F7740"/>
    <w:rsid w:val="003F799C"/>
    <w:rsid w:val="00400079"/>
    <w:rsid w:val="00402073"/>
    <w:rsid w:val="00402A62"/>
    <w:rsid w:val="004034F1"/>
    <w:rsid w:val="004038D1"/>
    <w:rsid w:val="00404179"/>
    <w:rsid w:val="0040492C"/>
    <w:rsid w:val="00404FE2"/>
    <w:rsid w:val="00405BB4"/>
    <w:rsid w:val="004060AD"/>
    <w:rsid w:val="004066C7"/>
    <w:rsid w:val="0040749E"/>
    <w:rsid w:val="004076C6"/>
    <w:rsid w:val="00410E04"/>
    <w:rsid w:val="00411196"/>
    <w:rsid w:val="00411692"/>
    <w:rsid w:val="004124B6"/>
    <w:rsid w:val="00412754"/>
    <w:rsid w:val="004129DD"/>
    <w:rsid w:val="00412C4D"/>
    <w:rsid w:val="0041301F"/>
    <w:rsid w:val="004133DE"/>
    <w:rsid w:val="00413A02"/>
    <w:rsid w:val="00414821"/>
    <w:rsid w:val="00415575"/>
    <w:rsid w:val="00415D68"/>
    <w:rsid w:val="00415EB1"/>
    <w:rsid w:val="00416F37"/>
    <w:rsid w:val="0041721D"/>
    <w:rsid w:val="004178BE"/>
    <w:rsid w:val="00417C08"/>
    <w:rsid w:val="00421634"/>
    <w:rsid w:val="00421EA6"/>
    <w:rsid w:val="00421F6E"/>
    <w:rsid w:val="00423165"/>
    <w:rsid w:val="00423224"/>
    <w:rsid w:val="00423CEE"/>
    <w:rsid w:val="0042469F"/>
    <w:rsid w:val="0042714C"/>
    <w:rsid w:val="004312D8"/>
    <w:rsid w:val="00431A0E"/>
    <w:rsid w:val="00433309"/>
    <w:rsid w:val="004333FD"/>
    <w:rsid w:val="0043439F"/>
    <w:rsid w:val="00434B8E"/>
    <w:rsid w:val="0043612A"/>
    <w:rsid w:val="0043650E"/>
    <w:rsid w:val="00437F8C"/>
    <w:rsid w:val="0044000C"/>
    <w:rsid w:val="00440A9D"/>
    <w:rsid w:val="00440BC6"/>
    <w:rsid w:val="0044174E"/>
    <w:rsid w:val="00443F22"/>
    <w:rsid w:val="0044693A"/>
    <w:rsid w:val="00447174"/>
    <w:rsid w:val="004479EB"/>
    <w:rsid w:val="004508AF"/>
    <w:rsid w:val="00450E3B"/>
    <w:rsid w:val="004513F4"/>
    <w:rsid w:val="00451C3C"/>
    <w:rsid w:val="00453755"/>
    <w:rsid w:val="00453B9D"/>
    <w:rsid w:val="00453D35"/>
    <w:rsid w:val="00454178"/>
    <w:rsid w:val="00454806"/>
    <w:rsid w:val="00455219"/>
    <w:rsid w:val="004552A3"/>
    <w:rsid w:val="00455647"/>
    <w:rsid w:val="004566A4"/>
    <w:rsid w:val="00456747"/>
    <w:rsid w:val="00456CF5"/>
    <w:rsid w:val="004574BB"/>
    <w:rsid w:val="00457B4F"/>
    <w:rsid w:val="00457F4A"/>
    <w:rsid w:val="004608C0"/>
    <w:rsid w:val="00461170"/>
    <w:rsid w:val="0046140F"/>
    <w:rsid w:val="00461628"/>
    <w:rsid w:val="0046185A"/>
    <w:rsid w:val="0046186C"/>
    <w:rsid w:val="00462832"/>
    <w:rsid w:val="00463393"/>
    <w:rsid w:val="00463CAD"/>
    <w:rsid w:val="00463F6A"/>
    <w:rsid w:val="004641EE"/>
    <w:rsid w:val="0046566E"/>
    <w:rsid w:val="00466129"/>
    <w:rsid w:val="0046631F"/>
    <w:rsid w:val="00467436"/>
    <w:rsid w:val="00467667"/>
    <w:rsid w:val="004679FA"/>
    <w:rsid w:val="00467F33"/>
    <w:rsid w:val="004700C7"/>
    <w:rsid w:val="00470168"/>
    <w:rsid w:val="00472897"/>
    <w:rsid w:val="00473084"/>
    <w:rsid w:val="00473EAA"/>
    <w:rsid w:val="0047439C"/>
    <w:rsid w:val="00475380"/>
    <w:rsid w:val="00476D85"/>
    <w:rsid w:val="00480175"/>
    <w:rsid w:val="00480EB9"/>
    <w:rsid w:val="00481303"/>
    <w:rsid w:val="00482001"/>
    <w:rsid w:val="0048278E"/>
    <w:rsid w:val="00483EBA"/>
    <w:rsid w:val="00484219"/>
    <w:rsid w:val="00484F67"/>
    <w:rsid w:val="004851D9"/>
    <w:rsid w:val="004859EB"/>
    <w:rsid w:val="00485E21"/>
    <w:rsid w:val="00486C37"/>
    <w:rsid w:val="00486E8A"/>
    <w:rsid w:val="004874B1"/>
    <w:rsid w:val="00491A4D"/>
    <w:rsid w:val="00491F4A"/>
    <w:rsid w:val="0049255F"/>
    <w:rsid w:val="004928F5"/>
    <w:rsid w:val="0049412A"/>
    <w:rsid w:val="004975EE"/>
    <w:rsid w:val="004A01A8"/>
    <w:rsid w:val="004A0A58"/>
    <w:rsid w:val="004A0DE9"/>
    <w:rsid w:val="004A132E"/>
    <w:rsid w:val="004A1784"/>
    <w:rsid w:val="004A214A"/>
    <w:rsid w:val="004A238F"/>
    <w:rsid w:val="004A2B46"/>
    <w:rsid w:val="004A3960"/>
    <w:rsid w:val="004A3DCC"/>
    <w:rsid w:val="004A4C31"/>
    <w:rsid w:val="004A6694"/>
    <w:rsid w:val="004B0DD4"/>
    <w:rsid w:val="004B4946"/>
    <w:rsid w:val="004B5299"/>
    <w:rsid w:val="004B5A2C"/>
    <w:rsid w:val="004B61DA"/>
    <w:rsid w:val="004B677A"/>
    <w:rsid w:val="004C16DE"/>
    <w:rsid w:val="004C239F"/>
    <w:rsid w:val="004C2AF2"/>
    <w:rsid w:val="004C384C"/>
    <w:rsid w:val="004C3BE2"/>
    <w:rsid w:val="004C3D44"/>
    <w:rsid w:val="004C3EB5"/>
    <w:rsid w:val="004C400C"/>
    <w:rsid w:val="004C4056"/>
    <w:rsid w:val="004C6DB5"/>
    <w:rsid w:val="004C7869"/>
    <w:rsid w:val="004C7AE7"/>
    <w:rsid w:val="004C7BB4"/>
    <w:rsid w:val="004D0803"/>
    <w:rsid w:val="004D2759"/>
    <w:rsid w:val="004D33F9"/>
    <w:rsid w:val="004D4132"/>
    <w:rsid w:val="004D4313"/>
    <w:rsid w:val="004D4643"/>
    <w:rsid w:val="004D5A23"/>
    <w:rsid w:val="004D5CF4"/>
    <w:rsid w:val="004D5D85"/>
    <w:rsid w:val="004D6F2E"/>
    <w:rsid w:val="004D7601"/>
    <w:rsid w:val="004D7884"/>
    <w:rsid w:val="004E1FDF"/>
    <w:rsid w:val="004E2419"/>
    <w:rsid w:val="004E282E"/>
    <w:rsid w:val="004E4326"/>
    <w:rsid w:val="004E4B46"/>
    <w:rsid w:val="004E4E8E"/>
    <w:rsid w:val="004E561F"/>
    <w:rsid w:val="004E5DA9"/>
    <w:rsid w:val="004E5FA1"/>
    <w:rsid w:val="004E6313"/>
    <w:rsid w:val="004E6C50"/>
    <w:rsid w:val="004F0AC8"/>
    <w:rsid w:val="004F0AF4"/>
    <w:rsid w:val="004F0D20"/>
    <w:rsid w:val="004F1071"/>
    <w:rsid w:val="004F2AE7"/>
    <w:rsid w:val="004F2CD2"/>
    <w:rsid w:val="004F2FDB"/>
    <w:rsid w:val="004F31D7"/>
    <w:rsid w:val="004F3977"/>
    <w:rsid w:val="004F4939"/>
    <w:rsid w:val="004F4B4A"/>
    <w:rsid w:val="004F5818"/>
    <w:rsid w:val="004F62C8"/>
    <w:rsid w:val="005007C9"/>
    <w:rsid w:val="00500C77"/>
    <w:rsid w:val="00502DAF"/>
    <w:rsid w:val="00503073"/>
    <w:rsid w:val="00503B40"/>
    <w:rsid w:val="005040AC"/>
    <w:rsid w:val="00505FCE"/>
    <w:rsid w:val="00506D32"/>
    <w:rsid w:val="00506DE8"/>
    <w:rsid w:val="00510CDF"/>
    <w:rsid w:val="0051127B"/>
    <w:rsid w:val="0051213F"/>
    <w:rsid w:val="0051232D"/>
    <w:rsid w:val="005128CD"/>
    <w:rsid w:val="00512F63"/>
    <w:rsid w:val="0051303D"/>
    <w:rsid w:val="0051336A"/>
    <w:rsid w:val="00513B3E"/>
    <w:rsid w:val="005145FB"/>
    <w:rsid w:val="00514D75"/>
    <w:rsid w:val="00516101"/>
    <w:rsid w:val="00516748"/>
    <w:rsid w:val="00516FCC"/>
    <w:rsid w:val="00520945"/>
    <w:rsid w:val="00520ED5"/>
    <w:rsid w:val="00521A00"/>
    <w:rsid w:val="0052217E"/>
    <w:rsid w:val="005221D9"/>
    <w:rsid w:val="00522AE6"/>
    <w:rsid w:val="00523B59"/>
    <w:rsid w:val="00523EF7"/>
    <w:rsid w:val="00525A54"/>
    <w:rsid w:val="00526125"/>
    <w:rsid w:val="00526B7A"/>
    <w:rsid w:val="005277D5"/>
    <w:rsid w:val="00531BF3"/>
    <w:rsid w:val="00532387"/>
    <w:rsid w:val="00532DE2"/>
    <w:rsid w:val="00533422"/>
    <w:rsid w:val="00533724"/>
    <w:rsid w:val="00533838"/>
    <w:rsid w:val="00533E5E"/>
    <w:rsid w:val="005351ED"/>
    <w:rsid w:val="00535E3E"/>
    <w:rsid w:val="00535EA5"/>
    <w:rsid w:val="00536BAF"/>
    <w:rsid w:val="00536D19"/>
    <w:rsid w:val="0054019B"/>
    <w:rsid w:val="005408F9"/>
    <w:rsid w:val="00541433"/>
    <w:rsid w:val="0054183F"/>
    <w:rsid w:val="005430A5"/>
    <w:rsid w:val="0054522D"/>
    <w:rsid w:val="005452DF"/>
    <w:rsid w:val="005456D0"/>
    <w:rsid w:val="005458B3"/>
    <w:rsid w:val="00545C1D"/>
    <w:rsid w:val="005462B3"/>
    <w:rsid w:val="00546AA3"/>
    <w:rsid w:val="00546BB8"/>
    <w:rsid w:val="005471D4"/>
    <w:rsid w:val="00551AC7"/>
    <w:rsid w:val="005526B5"/>
    <w:rsid w:val="00552D6F"/>
    <w:rsid w:val="00553415"/>
    <w:rsid w:val="00553523"/>
    <w:rsid w:val="005538FA"/>
    <w:rsid w:val="00554209"/>
    <w:rsid w:val="00554CAC"/>
    <w:rsid w:val="00555463"/>
    <w:rsid w:val="00556153"/>
    <w:rsid w:val="0055731B"/>
    <w:rsid w:val="00557406"/>
    <w:rsid w:val="0055784C"/>
    <w:rsid w:val="00557BEF"/>
    <w:rsid w:val="005600F4"/>
    <w:rsid w:val="00560720"/>
    <w:rsid w:val="00561EFE"/>
    <w:rsid w:val="00562F01"/>
    <w:rsid w:val="0056369E"/>
    <w:rsid w:val="00563B36"/>
    <w:rsid w:val="00563C26"/>
    <w:rsid w:val="00564E99"/>
    <w:rsid w:val="00565BD3"/>
    <w:rsid w:val="00565DF3"/>
    <w:rsid w:val="00565ECD"/>
    <w:rsid w:val="0056664D"/>
    <w:rsid w:val="00566D30"/>
    <w:rsid w:val="0057023C"/>
    <w:rsid w:val="0057064A"/>
    <w:rsid w:val="005709F2"/>
    <w:rsid w:val="00570BC1"/>
    <w:rsid w:val="0057132C"/>
    <w:rsid w:val="00571F4B"/>
    <w:rsid w:val="00572888"/>
    <w:rsid w:val="00572D59"/>
    <w:rsid w:val="0057308E"/>
    <w:rsid w:val="005734E7"/>
    <w:rsid w:val="00573F0D"/>
    <w:rsid w:val="005760F4"/>
    <w:rsid w:val="00576950"/>
    <w:rsid w:val="00576EFB"/>
    <w:rsid w:val="00577DC0"/>
    <w:rsid w:val="0058138D"/>
    <w:rsid w:val="00581D8F"/>
    <w:rsid w:val="005821FB"/>
    <w:rsid w:val="00582535"/>
    <w:rsid w:val="005828C3"/>
    <w:rsid w:val="00582DF7"/>
    <w:rsid w:val="00584594"/>
    <w:rsid w:val="00584B8E"/>
    <w:rsid w:val="0058505C"/>
    <w:rsid w:val="005872D6"/>
    <w:rsid w:val="005878FC"/>
    <w:rsid w:val="005907AD"/>
    <w:rsid w:val="005907CD"/>
    <w:rsid w:val="0059126B"/>
    <w:rsid w:val="005913ED"/>
    <w:rsid w:val="00591AFC"/>
    <w:rsid w:val="00592A43"/>
    <w:rsid w:val="00592D70"/>
    <w:rsid w:val="00593E13"/>
    <w:rsid w:val="00594604"/>
    <w:rsid w:val="0059484A"/>
    <w:rsid w:val="00594A0B"/>
    <w:rsid w:val="00596F18"/>
    <w:rsid w:val="0059715A"/>
    <w:rsid w:val="00597918"/>
    <w:rsid w:val="00597EB9"/>
    <w:rsid w:val="005A0118"/>
    <w:rsid w:val="005A0DCF"/>
    <w:rsid w:val="005A1338"/>
    <w:rsid w:val="005A2582"/>
    <w:rsid w:val="005A4013"/>
    <w:rsid w:val="005A5099"/>
    <w:rsid w:val="005A51E2"/>
    <w:rsid w:val="005A569C"/>
    <w:rsid w:val="005A59D1"/>
    <w:rsid w:val="005A5C0A"/>
    <w:rsid w:val="005A618A"/>
    <w:rsid w:val="005A6F07"/>
    <w:rsid w:val="005A74B3"/>
    <w:rsid w:val="005A7B22"/>
    <w:rsid w:val="005B0180"/>
    <w:rsid w:val="005B01FF"/>
    <w:rsid w:val="005B0D37"/>
    <w:rsid w:val="005B17F3"/>
    <w:rsid w:val="005B23AC"/>
    <w:rsid w:val="005B2817"/>
    <w:rsid w:val="005B2DA8"/>
    <w:rsid w:val="005B31D9"/>
    <w:rsid w:val="005B3DAD"/>
    <w:rsid w:val="005B3E41"/>
    <w:rsid w:val="005B58CA"/>
    <w:rsid w:val="005B60F0"/>
    <w:rsid w:val="005B6821"/>
    <w:rsid w:val="005B7D3A"/>
    <w:rsid w:val="005C0153"/>
    <w:rsid w:val="005C0957"/>
    <w:rsid w:val="005C1091"/>
    <w:rsid w:val="005C1205"/>
    <w:rsid w:val="005C2474"/>
    <w:rsid w:val="005C3AE0"/>
    <w:rsid w:val="005C3BC6"/>
    <w:rsid w:val="005C436D"/>
    <w:rsid w:val="005C505C"/>
    <w:rsid w:val="005C55EE"/>
    <w:rsid w:val="005C6942"/>
    <w:rsid w:val="005C7C3B"/>
    <w:rsid w:val="005D05AF"/>
    <w:rsid w:val="005D23B1"/>
    <w:rsid w:val="005D38D6"/>
    <w:rsid w:val="005D39F5"/>
    <w:rsid w:val="005D4780"/>
    <w:rsid w:val="005D4C56"/>
    <w:rsid w:val="005D56B1"/>
    <w:rsid w:val="005D56BC"/>
    <w:rsid w:val="005D675A"/>
    <w:rsid w:val="005D6FC8"/>
    <w:rsid w:val="005E20A1"/>
    <w:rsid w:val="005E2DDE"/>
    <w:rsid w:val="005E4407"/>
    <w:rsid w:val="005E4C22"/>
    <w:rsid w:val="005E5A3E"/>
    <w:rsid w:val="005E5E04"/>
    <w:rsid w:val="005E607B"/>
    <w:rsid w:val="005E6159"/>
    <w:rsid w:val="005E7156"/>
    <w:rsid w:val="005E7B04"/>
    <w:rsid w:val="005E7E4C"/>
    <w:rsid w:val="005F1203"/>
    <w:rsid w:val="005F15C3"/>
    <w:rsid w:val="005F166A"/>
    <w:rsid w:val="005F2017"/>
    <w:rsid w:val="005F2921"/>
    <w:rsid w:val="005F2A05"/>
    <w:rsid w:val="005F2C49"/>
    <w:rsid w:val="005F359E"/>
    <w:rsid w:val="005F4A6E"/>
    <w:rsid w:val="005F5058"/>
    <w:rsid w:val="005F59BB"/>
    <w:rsid w:val="005F5A62"/>
    <w:rsid w:val="006001B2"/>
    <w:rsid w:val="00600A9B"/>
    <w:rsid w:val="0060143C"/>
    <w:rsid w:val="00601EE3"/>
    <w:rsid w:val="0060270D"/>
    <w:rsid w:val="00604445"/>
    <w:rsid w:val="00604A97"/>
    <w:rsid w:val="00605F78"/>
    <w:rsid w:val="006060AA"/>
    <w:rsid w:val="00606458"/>
    <w:rsid w:val="0060645A"/>
    <w:rsid w:val="00606A72"/>
    <w:rsid w:val="0060798F"/>
    <w:rsid w:val="006079B9"/>
    <w:rsid w:val="006100A9"/>
    <w:rsid w:val="00613121"/>
    <w:rsid w:val="006132D7"/>
    <w:rsid w:val="006140D6"/>
    <w:rsid w:val="00614CCD"/>
    <w:rsid w:val="006151CE"/>
    <w:rsid w:val="00615894"/>
    <w:rsid w:val="00615BE5"/>
    <w:rsid w:val="0061631E"/>
    <w:rsid w:val="00617251"/>
    <w:rsid w:val="00617572"/>
    <w:rsid w:val="0061791D"/>
    <w:rsid w:val="00617A7A"/>
    <w:rsid w:val="00617EB7"/>
    <w:rsid w:val="00621052"/>
    <w:rsid w:val="0062134F"/>
    <w:rsid w:val="006215D6"/>
    <w:rsid w:val="00621E47"/>
    <w:rsid w:val="006220E1"/>
    <w:rsid w:val="006229AF"/>
    <w:rsid w:val="00624732"/>
    <w:rsid w:val="006248EC"/>
    <w:rsid w:val="00624EAA"/>
    <w:rsid w:val="006257E3"/>
    <w:rsid w:val="00625F85"/>
    <w:rsid w:val="00625FD3"/>
    <w:rsid w:val="006260F2"/>
    <w:rsid w:val="00626228"/>
    <w:rsid w:val="00626A6B"/>
    <w:rsid w:val="00630150"/>
    <w:rsid w:val="00631013"/>
    <w:rsid w:val="00631F89"/>
    <w:rsid w:val="00631F90"/>
    <w:rsid w:val="006339B2"/>
    <w:rsid w:val="00633BAD"/>
    <w:rsid w:val="00635B28"/>
    <w:rsid w:val="006364D3"/>
    <w:rsid w:val="00636862"/>
    <w:rsid w:val="006373FA"/>
    <w:rsid w:val="00637E5F"/>
    <w:rsid w:val="006423ED"/>
    <w:rsid w:val="00642B6B"/>
    <w:rsid w:val="00644F79"/>
    <w:rsid w:val="00650C15"/>
    <w:rsid w:val="00650D69"/>
    <w:rsid w:val="00652C33"/>
    <w:rsid w:val="0065398E"/>
    <w:rsid w:val="00653CEA"/>
    <w:rsid w:val="00653F06"/>
    <w:rsid w:val="006544CD"/>
    <w:rsid w:val="00654B5A"/>
    <w:rsid w:val="0065577D"/>
    <w:rsid w:val="00656160"/>
    <w:rsid w:val="00657373"/>
    <w:rsid w:val="006606A7"/>
    <w:rsid w:val="00662743"/>
    <w:rsid w:val="0066275F"/>
    <w:rsid w:val="00662BB4"/>
    <w:rsid w:val="00662CFC"/>
    <w:rsid w:val="00665EC7"/>
    <w:rsid w:val="00667121"/>
    <w:rsid w:val="00667179"/>
    <w:rsid w:val="0066726E"/>
    <w:rsid w:val="00670A62"/>
    <w:rsid w:val="006714B5"/>
    <w:rsid w:val="00672CC7"/>
    <w:rsid w:val="00673C32"/>
    <w:rsid w:val="00673CFF"/>
    <w:rsid w:val="00674102"/>
    <w:rsid w:val="00674BDC"/>
    <w:rsid w:val="00674EC3"/>
    <w:rsid w:val="00675298"/>
    <w:rsid w:val="0067609C"/>
    <w:rsid w:val="006764E9"/>
    <w:rsid w:val="0067679F"/>
    <w:rsid w:val="00681371"/>
    <w:rsid w:val="0068157E"/>
    <w:rsid w:val="00682134"/>
    <w:rsid w:val="0068295D"/>
    <w:rsid w:val="00682B3B"/>
    <w:rsid w:val="00682F90"/>
    <w:rsid w:val="00682F95"/>
    <w:rsid w:val="00683D63"/>
    <w:rsid w:val="0068446F"/>
    <w:rsid w:val="00684D3E"/>
    <w:rsid w:val="00685F5C"/>
    <w:rsid w:val="0068799B"/>
    <w:rsid w:val="00691DA5"/>
    <w:rsid w:val="006926F6"/>
    <w:rsid w:val="00692C1E"/>
    <w:rsid w:val="00693926"/>
    <w:rsid w:val="006946C5"/>
    <w:rsid w:val="00694AB5"/>
    <w:rsid w:val="00694CBF"/>
    <w:rsid w:val="00695E78"/>
    <w:rsid w:val="006A07C6"/>
    <w:rsid w:val="006A08FD"/>
    <w:rsid w:val="006A0FBE"/>
    <w:rsid w:val="006A17C7"/>
    <w:rsid w:val="006A1CA6"/>
    <w:rsid w:val="006A2728"/>
    <w:rsid w:val="006A2B97"/>
    <w:rsid w:val="006A303F"/>
    <w:rsid w:val="006A3243"/>
    <w:rsid w:val="006A40FA"/>
    <w:rsid w:val="006A433C"/>
    <w:rsid w:val="006A5A07"/>
    <w:rsid w:val="006A5C04"/>
    <w:rsid w:val="006A606F"/>
    <w:rsid w:val="006A6A4F"/>
    <w:rsid w:val="006A6C80"/>
    <w:rsid w:val="006A6FB4"/>
    <w:rsid w:val="006B1924"/>
    <w:rsid w:val="006B2CAB"/>
    <w:rsid w:val="006B3421"/>
    <w:rsid w:val="006B3E11"/>
    <w:rsid w:val="006B4000"/>
    <w:rsid w:val="006B4119"/>
    <w:rsid w:val="006B4C9E"/>
    <w:rsid w:val="006B6063"/>
    <w:rsid w:val="006B642B"/>
    <w:rsid w:val="006C1D80"/>
    <w:rsid w:val="006C1F8B"/>
    <w:rsid w:val="006C220D"/>
    <w:rsid w:val="006C27B1"/>
    <w:rsid w:val="006C2B16"/>
    <w:rsid w:val="006C35A0"/>
    <w:rsid w:val="006C45DC"/>
    <w:rsid w:val="006C5990"/>
    <w:rsid w:val="006C5CAC"/>
    <w:rsid w:val="006C632E"/>
    <w:rsid w:val="006C7631"/>
    <w:rsid w:val="006C7ED0"/>
    <w:rsid w:val="006D016A"/>
    <w:rsid w:val="006D01FD"/>
    <w:rsid w:val="006D2213"/>
    <w:rsid w:val="006D2464"/>
    <w:rsid w:val="006D2EC3"/>
    <w:rsid w:val="006D3013"/>
    <w:rsid w:val="006D3F78"/>
    <w:rsid w:val="006D4298"/>
    <w:rsid w:val="006D4A2E"/>
    <w:rsid w:val="006D6094"/>
    <w:rsid w:val="006D6482"/>
    <w:rsid w:val="006D77B0"/>
    <w:rsid w:val="006D7F40"/>
    <w:rsid w:val="006E027D"/>
    <w:rsid w:val="006E0679"/>
    <w:rsid w:val="006E2374"/>
    <w:rsid w:val="006E2D0A"/>
    <w:rsid w:val="006E4E45"/>
    <w:rsid w:val="006E7CF6"/>
    <w:rsid w:val="006F012C"/>
    <w:rsid w:val="006F0C9F"/>
    <w:rsid w:val="006F1805"/>
    <w:rsid w:val="006F1D0C"/>
    <w:rsid w:val="006F2DEB"/>
    <w:rsid w:val="006F44A8"/>
    <w:rsid w:val="006F536F"/>
    <w:rsid w:val="006F616E"/>
    <w:rsid w:val="006F7CD1"/>
    <w:rsid w:val="00700EFC"/>
    <w:rsid w:val="00701A45"/>
    <w:rsid w:val="007020A7"/>
    <w:rsid w:val="0070244E"/>
    <w:rsid w:val="007026A8"/>
    <w:rsid w:val="00702FDA"/>
    <w:rsid w:val="007038A5"/>
    <w:rsid w:val="00703CD0"/>
    <w:rsid w:val="00703F2B"/>
    <w:rsid w:val="007043CF"/>
    <w:rsid w:val="00704BFF"/>
    <w:rsid w:val="00704DA3"/>
    <w:rsid w:val="00704F88"/>
    <w:rsid w:val="007051C2"/>
    <w:rsid w:val="007057A6"/>
    <w:rsid w:val="007067DF"/>
    <w:rsid w:val="007069FE"/>
    <w:rsid w:val="00707A63"/>
    <w:rsid w:val="00707F49"/>
    <w:rsid w:val="0071095F"/>
    <w:rsid w:val="00710FD8"/>
    <w:rsid w:val="0071126C"/>
    <w:rsid w:val="007131F5"/>
    <w:rsid w:val="0071470B"/>
    <w:rsid w:val="007149BE"/>
    <w:rsid w:val="007150C6"/>
    <w:rsid w:val="0071535F"/>
    <w:rsid w:val="007153A0"/>
    <w:rsid w:val="0071598A"/>
    <w:rsid w:val="007162B9"/>
    <w:rsid w:val="007164AB"/>
    <w:rsid w:val="007204A0"/>
    <w:rsid w:val="00720D81"/>
    <w:rsid w:val="0072185B"/>
    <w:rsid w:val="00721D4B"/>
    <w:rsid w:val="00721FCF"/>
    <w:rsid w:val="00722D42"/>
    <w:rsid w:val="00723713"/>
    <w:rsid w:val="00723D10"/>
    <w:rsid w:val="00724017"/>
    <w:rsid w:val="007259A0"/>
    <w:rsid w:val="0072678F"/>
    <w:rsid w:val="00726BBD"/>
    <w:rsid w:val="00726CC5"/>
    <w:rsid w:val="00727D72"/>
    <w:rsid w:val="00730A57"/>
    <w:rsid w:val="00731480"/>
    <w:rsid w:val="0073162E"/>
    <w:rsid w:val="0073303C"/>
    <w:rsid w:val="00733545"/>
    <w:rsid w:val="00734623"/>
    <w:rsid w:val="007351AC"/>
    <w:rsid w:val="0073640D"/>
    <w:rsid w:val="00736A72"/>
    <w:rsid w:val="007378F5"/>
    <w:rsid w:val="007402E0"/>
    <w:rsid w:val="007405BD"/>
    <w:rsid w:val="00740849"/>
    <w:rsid w:val="007422DC"/>
    <w:rsid w:val="00743692"/>
    <w:rsid w:val="007438C9"/>
    <w:rsid w:val="00743CF3"/>
    <w:rsid w:val="0074416A"/>
    <w:rsid w:val="007441B9"/>
    <w:rsid w:val="00744EDB"/>
    <w:rsid w:val="00745581"/>
    <w:rsid w:val="007457C3"/>
    <w:rsid w:val="00746087"/>
    <w:rsid w:val="00746297"/>
    <w:rsid w:val="007464FF"/>
    <w:rsid w:val="007465CA"/>
    <w:rsid w:val="00750372"/>
    <w:rsid w:val="0075070A"/>
    <w:rsid w:val="007509E8"/>
    <w:rsid w:val="00750DA5"/>
    <w:rsid w:val="00752173"/>
    <w:rsid w:val="00752A19"/>
    <w:rsid w:val="007531B3"/>
    <w:rsid w:val="007531E7"/>
    <w:rsid w:val="00753ED1"/>
    <w:rsid w:val="00754A32"/>
    <w:rsid w:val="00754CDF"/>
    <w:rsid w:val="00755B16"/>
    <w:rsid w:val="00755EF3"/>
    <w:rsid w:val="0075660E"/>
    <w:rsid w:val="007568C4"/>
    <w:rsid w:val="0075776D"/>
    <w:rsid w:val="00757E99"/>
    <w:rsid w:val="007626B0"/>
    <w:rsid w:val="00762E1E"/>
    <w:rsid w:val="00763015"/>
    <w:rsid w:val="007631DA"/>
    <w:rsid w:val="00763E20"/>
    <w:rsid w:val="00764557"/>
    <w:rsid w:val="00765121"/>
    <w:rsid w:val="00765CB2"/>
    <w:rsid w:val="007702D4"/>
    <w:rsid w:val="007710DC"/>
    <w:rsid w:val="007714D8"/>
    <w:rsid w:val="00771AA5"/>
    <w:rsid w:val="007734EC"/>
    <w:rsid w:val="00773745"/>
    <w:rsid w:val="00774081"/>
    <w:rsid w:val="00774ADE"/>
    <w:rsid w:val="00775471"/>
    <w:rsid w:val="007757F9"/>
    <w:rsid w:val="00775855"/>
    <w:rsid w:val="00776D6B"/>
    <w:rsid w:val="00780A6A"/>
    <w:rsid w:val="007817E5"/>
    <w:rsid w:val="00782EB4"/>
    <w:rsid w:val="007835AB"/>
    <w:rsid w:val="00783C67"/>
    <w:rsid w:val="00785A95"/>
    <w:rsid w:val="00786CE1"/>
    <w:rsid w:val="007876B6"/>
    <w:rsid w:val="007900E8"/>
    <w:rsid w:val="0079082F"/>
    <w:rsid w:val="00790EA4"/>
    <w:rsid w:val="00791309"/>
    <w:rsid w:val="0079133D"/>
    <w:rsid w:val="00792089"/>
    <w:rsid w:val="007925D8"/>
    <w:rsid w:val="00792926"/>
    <w:rsid w:val="0079301E"/>
    <w:rsid w:val="00793C93"/>
    <w:rsid w:val="00793CAB"/>
    <w:rsid w:val="00794B51"/>
    <w:rsid w:val="007953DB"/>
    <w:rsid w:val="00795BA2"/>
    <w:rsid w:val="00795CA6"/>
    <w:rsid w:val="0079675B"/>
    <w:rsid w:val="007974F8"/>
    <w:rsid w:val="00797618"/>
    <w:rsid w:val="00797652"/>
    <w:rsid w:val="007A11A6"/>
    <w:rsid w:val="007A275A"/>
    <w:rsid w:val="007A2ADD"/>
    <w:rsid w:val="007A303B"/>
    <w:rsid w:val="007A40B4"/>
    <w:rsid w:val="007A46F3"/>
    <w:rsid w:val="007A4BE7"/>
    <w:rsid w:val="007A5954"/>
    <w:rsid w:val="007A6002"/>
    <w:rsid w:val="007A61A3"/>
    <w:rsid w:val="007A6FDC"/>
    <w:rsid w:val="007A76C7"/>
    <w:rsid w:val="007B0276"/>
    <w:rsid w:val="007B05F1"/>
    <w:rsid w:val="007B0A7B"/>
    <w:rsid w:val="007B0DE3"/>
    <w:rsid w:val="007B0F0E"/>
    <w:rsid w:val="007B14D8"/>
    <w:rsid w:val="007B2B43"/>
    <w:rsid w:val="007B4343"/>
    <w:rsid w:val="007B442C"/>
    <w:rsid w:val="007B47A4"/>
    <w:rsid w:val="007B4DD1"/>
    <w:rsid w:val="007B6A57"/>
    <w:rsid w:val="007B7C15"/>
    <w:rsid w:val="007C02BD"/>
    <w:rsid w:val="007C0963"/>
    <w:rsid w:val="007C09CE"/>
    <w:rsid w:val="007C0C1A"/>
    <w:rsid w:val="007C1C58"/>
    <w:rsid w:val="007C205C"/>
    <w:rsid w:val="007C4851"/>
    <w:rsid w:val="007C5B63"/>
    <w:rsid w:val="007C65D3"/>
    <w:rsid w:val="007C7157"/>
    <w:rsid w:val="007C7CC1"/>
    <w:rsid w:val="007D065A"/>
    <w:rsid w:val="007D06AE"/>
    <w:rsid w:val="007D0C0D"/>
    <w:rsid w:val="007D13F2"/>
    <w:rsid w:val="007D1B30"/>
    <w:rsid w:val="007D1E63"/>
    <w:rsid w:val="007D24BE"/>
    <w:rsid w:val="007D279E"/>
    <w:rsid w:val="007D3CB1"/>
    <w:rsid w:val="007D3F01"/>
    <w:rsid w:val="007D4952"/>
    <w:rsid w:val="007D5D15"/>
    <w:rsid w:val="007D5D93"/>
    <w:rsid w:val="007D622B"/>
    <w:rsid w:val="007D6C9E"/>
    <w:rsid w:val="007D72B0"/>
    <w:rsid w:val="007E00BE"/>
    <w:rsid w:val="007E108B"/>
    <w:rsid w:val="007E184A"/>
    <w:rsid w:val="007E2AF9"/>
    <w:rsid w:val="007E419C"/>
    <w:rsid w:val="007E4D81"/>
    <w:rsid w:val="007E5364"/>
    <w:rsid w:val="007E56A1"/>
    <w:rsid w:val="007E5834"/>
    <w:rsid w:val="007E598C"/>
    <w:rsid w:val="007E6AE3"/>
    <w:rsid w:val="007E73C1"/>
    <w:rsid w:val="007E7686"/>
    <w:rsid w:val="007F0114"/>
    <w:rsid w:val="007F0394"/>
    <w:rsid w:val="007F0A41"/>
    <w:rsid w:val="007F0B81"/>
    <w:rsid w:val="007F0E2B"/>
    <w:rsid w:val="007F15D0"/>
    <w:rsid w:val="007F2EC2"/>
    <w:rsid w:val="007F367F"/>
    <w:rsid w:val="007F44BE"/>
    <w:rsid w:val="007F5D79"/>
    <w:rsid w:val="007F6438"/>
    <w:rsid w:val="007F6723"/>
    <w:rsid w:val="007F759A"/>
    <w:rsid w:val="00801722"/>
    <w:rsid w:val="00803394"/>
    <w:rsid w:val="0080369F"/>
    <w:rsid w:val="00804D43"/>
    <w:rsid w:val="00805719"/>
    <w:rsid w:val="008058C9"/>
    <w:rsid w:val="0080597F"/>
    <w:rsid w:val="00806A08"/>
    <w:rsid w:val="00806A99"/>
    <w:rsid w:val="00806DEA"/>
    <w:rsid w:val="00807747"/>
    <w:rsid w:val="008115B6"/>
    <w:rsid w:val="008121E3"/>
    <w:rsid w:val="00812C31"/>
    <w:rsid w:val="0081387B"/>
    <w:rsid w:val="0081438E"/>
    <w:rsid w:val="008165E1"/>
    <w:rsid w:val="0082037B"/>
    <w:rsid w:val="00821449"/>
    <w:rsid w:val="0082150E"/>
    <w:rsid w:val="00821617"/>
    <w:rsid w:val="00821882"/>
    <w:rsid w:val="008240C4"/>
    <w:rsid w:val="00824887"/>
    <w:rsid w:val="00825B1F"/>
    <w:rsid w:val="00825CAC"/>
    <w:rsid w:val="00825FAA"/>
    <w:rsid w:val="00826E5A"/>
    <w:rsid w:val="0082747B"/>
    <w:rsid w:val="0082782A"/>
    <w:rsid w:val="00827D0E"/>
    <w:rsid w:val="008301C6"/>
    <w:rsid w:val="0083076C"/>
    <w:rsid w:val="0083149D"/>
    <w:rsid w:val="00831B47"/>
    <w:rsid w:val="0083295A"/>
    <w:rsid w:val="00833B3C"/>
    <w:rsid w:val="00834258"/>
    <w:rsid w:val="00835711"/>
    <w:rsid w:val="00835BDD"/>
    <w:rsid w:val="008365D8"/>
    <w:rsid w:val="00836EF1"/>
    <w:rsid w:val="008377CE"/>
    <w:rsid w:val="00837836"/>
    <w:rsid w:val="00840EFF"/>
    <w:rsid w:val="00840F87"/>
    <w:rsid w:val="00841041"/>
    <w:rsid w:val="00841CF2"/>
    <w:rsid w:val="00841E51"/>
    <w:rsid w:val="00841ED6"/>
    <w:rsid w:val="00842787"/>
    <w:rsid w:val="00842BF7"/>
    <w:rsid w:val="00842C47"/>
    <w:rsid w:val="008437E7"/>
    <w:rsid w:val="00843B4A"/>
    <w:rsid w:val="008441D0"/>
    <w:rsid w:val="008441D2"/>
    <w:rsid w:val="00844439"/>
    <w:rsid w:val="00845084"/>
    <w:rsid w:val="00846917"/>
    <w:rsid w:val="008469C1"/>
    <w:rsid w:val="00847293"/>
    <w:rsid w:val="008474A6"/>
    <w:rsid w:val="0084783D"/>
    <w:rsid w:val="008479D3"/>
    <w:rsid w:val="00850256"/>
    <w:rsid w:val="00850A6D"/>
    <w:rsid w:val="00850D28"/>
    <w:rsid w:val="00850DE6"/>
    <w:rsid w:val="00852ABD"/>
    <w:rsid w:val="00852C9A"/>
    <w:rsid w:val="00852D04"/>
    <w:rsid w:val="00853B69"/>
    <w:rsid w:val="00853EBB"/>
    <w:rsid w:val="00853F49"/>
    <w:rsid w:val="00854318"/>
    <w:rsid w:val="00856253"/>
    <w:rsid w:val="00856FBE"/>
    <w:rsid w:val="00860DA7"/>
    <w:rsid w:val="00860F6C"/>
    <w:rsid w:val="00861439"/>
    <w:rsid w:val="00864DB0"/>
    <w:rsid w:val="00864F32"/>
    <w:rsid w:val="008652E7"/>
    <w:rsid w:val="0086560F"/>
    <w:rsid w:val="00866190"/>
    <w:rsid w:val="0086620C"/>
    <w:rsid w:val="00866330"/>
    <w:rsid w:val="0086760A"/>
    <w:rsid w:val="00867806"/>
    <w:rsid w:val="0087090E"/>
    <w:rsid w:val="00871AD3"/>
    <w:rsid w:val="00872BDE"/>
    <w:rsid w:val="00872DB7"/>
    <w:rsid w:val="0087347C"/>
    <w:rsid w:val="00874DE8"/>
    <w:rsid w:val="008758A6"/>
    <w:rsid w:val="00875F2D"/>
    <w:rsid w:val="00876C4D"/>
    <w:rsid w:val="008774F0"/>
    <w:rsid w:val="00877F5E"/>
    <w:rsid w:val="00880CB0"/>
    <w:rsid w:val="00881160"/>
    <w:rsid w:val="008816BB"/>
    <w:rsid w:val="00881BF6"/>
    <w:rsid w:val="0088282F"/>
    <w:rsid w:val="00882D48"/>
    <w:rsid w:val="0088309E"/>
    <w:rsid w:val="00884F5A"/>
    <w:rsid w:val="00885986"/>
    <w:rsid w:val="00885CF9"/>
    <w:rsid w:val="00886088"/>
    <w:rsid w:val="0088636A"/>
    <w:rsid w:val="008863CE"/>
    <w:rsid w:val="00886638"/>
    <w:rsid w:val="008867A6"/>
    <w:rsid w:val="00890180"/>
    <w:rsid w:val="00890553"/>
    <w:rsid w:val="00893211"/>
    <w:rsid w:val="00893344"/>
    <w:rsid w:val="008939C2"/>
    <w:rsid w:val="008942DE"/>
    <w:rsid w:val="0089488D"/>
    <w:rsid w:val="00894CD9"/>
    <w:rsid w:val="00895E30"/>
    <w:rsid w:val="00896160"/>
    <w:rsid w:val="00896704"/>
    <w:rsid w:val="00896A7C"/>
    <w:rsid w:val="008975D5"/>
    <w:rsid w:val="008979B5"/>
    <w:rsid w:val="008A00CD"/>
    <w:rsid w:val="008A0278"/>
    <w:rsid w:val="008A0833"/>
    <w:rsid w:val="008A0B04"/>
    <w:rsid w:val="008A103A"/>
    <w:rsid w:val="008A1B0A"/>
    <w:rsid w:val="008A2A2B"/>
    <w:rsid w:val="008A306C"/>
    <w:rsid w:val="008A343D"/>
    <w:rsid w:val="008A35C7"/>
    <w:rsid w:val="008A37BE"/>
    <w:rsid w:val="008A4429"/>
    <w:rsid w:val="008A4AF2"/>
    <w:rsid w:val="008A4B5E"/>
    <w:rsid w:val="008A553E"/>
    <w:rsid w:val="008A58D6"/>
    <w:rsid w:val="008A5B7A"/>
    <w:rsid w:val="008B037D"/>
    <w:rsid w:val="008B1D7F"/>
    <w:rsid w:val="008B25A8"/>
    <w:rsid w:val="008B263C"/>
    <w:rsid w:val="008B3716"/>
    <w:rsid w:val="008B4B22"/>
    <w:rsid w:val="008B4C90"/>
    <w:rsid w:val="008B540D"/>
    <w:rsid w:val="008B58B6"/>
    <w:rsid w:val="008C048D"/>
    <w:rsid w:val="008C085B"/>
    <w:rsid w:val="008C0B05"/>
    <w:rsid w:val="008C0F49"/>
    <w:rsid w:val="008C0FAE"/>
    <w:rsid w:val="008C1341"/>
    <w:rsid w:val="008C1672"/>
    <w:rsid w:val="008C1951"/>
    <w:rsid w:val="008C19BB"/>
    <w:rsid w:val="008C2422"/>
    <w:rsid w:val="008C30E2"/>
    <w:rsid w:val="008C33B9"/>
    <w:rsid w:val="008C3C41"/>
    <w:rsid w:val="008C3D38"/>
    <w:rsid w:val="008C41A9"/>
    <w:rsid w:val="008C4375"/>
    <w:rsid w:val="008C514F"/>
    <w:rsid w:val="008C61D2"/>
    <w:rsid w:val="008C7077"/>
    <w:rsid w:val="008C7DD1"/>
    <w:rsid w:val="008C7F75"/>
    <w:rsid w:val="008D1171"/>
    <w:rsid w:val="008D12EA"/>
    <w:rsid w:val="008D38B7"/>
    <w:rsid w:val="008D627D"/>
    <w:rsid w:val="008D71D4"/>
    <w:rsid w:val="008E032D"/>
    <w:rsid w:val="008E0AC9"/>
    <w:rsid w:val="008E0CA2"/>
    <w:rsid w:val="008E1AB6"/>
    <w:rsid w:val="008E207B"/>
    <w:rsid w:val="008E235E"/>
    <w:rsid w:val="008E3028"/>
    <w:rsid w:val="008E317B"/>
    <w:rsid w:val="008E3D41"/>
    <w:rsid w:val="008E5B0F"/>
    <w:rsid w:val="008E6492"/>
    <w:rsid w:val="008E7423"/>
    <w:rsid w:val="008E7E7B"/>
    <w:rsid w:val="008E7FA1"/>
    <w:rsid w:val="008F0D4B"/>
    <w:rsid w:val="008F0F14"/>
    <w:rsid w:val="008F14F5"/>
    <w:rsid w:val="008F1566"/>
    <w:rsid w:val="008F194D"/>
    <w:rsid w:val="008F2E4A"/>
    <w:rsid w:val="008F315D"/>
    <w:rsid w:val="008F3F6E"/>
    <w:rsid w:val="008F5DE7"/>
    <w:rsid w:val="008F646F"/>
    <w:rsid w:val="008F67AA"/>
    <w:rsid w:val="008F6B26"/>
    <w:rsid w:val="008F7DEE"/>
    <w:rsid w:val="0090129E"/>
    <w:rsid w:val="009032A9"/>
    <w:rsid w:val="00903593"/>
    <w:rsid w:val="00903823"/>
    <w:rsid w:val="00903B24"/>
    <w:rsid w:val="00904D0B"/>
    <w:rsid w:val="00905D00"/>
    <w:rsid w:val="00905FC6"/>
    <w:rsid w:val="00906BA1"/>
    <w:rsid w:val="009070EB"/>
    <w:rsid w:val="00907704"/>
    <w:rsid w:val="00907799"/>
    <w:rsid w:val="00907960"/>
    <w:rsid w:val="00907B3F"/>
    <w:rsid w:val="00910191"/>
    <w:rsid w:val="0091037C"/>
    <w:rsid w:val="0091060E"/>
    <w:rsid w:val="00910E3E"/>
    <w:rsid w:val="00911B8E"/>
    <w:rsid w:val="00911D8C"/>
    <w:rsid w:val="009140E1"/>
    <w:rsid w:val="00914DF4"/>
    <w:rsid w:val="00914F66"/>
    <w:rsid w:val="00915531"/>
    <w:rsid w:val="009158D6"/>
    <w:rsid w:val="00915C43"/>
    <w:rsid w:val="009168CD"/>
    <w:rsid w:val="00916EF7"/>
    <w:rsid w:val="0092035B"/>
    <w:rsid w:val="009215ED"/>
    <w:rsid w:val="00922376"/>
    <w:rsid w:val="00922965"/>
    <w:rsid w:val="00922BD4"/>
    <w:rsid w:val="00922E24"/>
    <w:rsid w:val="009235C3"/>
    <w:rsid w:val="00924523"/>
    <w:rsid w:val="00924743"/>
    <w:rsid w:val="00927031"/>
    <w:rsid w:val="00930192"/>
    <w:rsid w:val="00930C49"/>
    <w:rsid w:val="0093169D"/>
    <w:rsid w:val="00931966"/>
    <w:rsid w:val="00931CBC"/>
    <w:rsid w:val="00932135"/>
    <w:rsid w:val="009326B6"/>
    <w:rsid w:val="00932FF1"/>
    <w:rsid w:val="0093475A"/>
    <w:rsid w:val="00934DDB"/>
    <w:rsid w:val="00935475"/>
    <w:rsid w:val="00935847"/>
    <w:rsid w:val="009365AB"/>
    <w:rsid w:val="009366C2"/>
    <w:rsid w:val="00936749"/>
    <w:rsid w:val="009401C2"/>
    <w:rsid w:val="009413A4"/>
    <w:rsid w:val="00941625"/>
    <w:rsid w:val="00941EDF"/>
    <w:rsid w:val="00941FA0"/>
    <w:rsid w:val="009448FF"/>
    <w:rsid w:val="00944A6B"/>
    <w:rsid w:val="00945E52"/>
    <w:rsid w:val="009461D0"/>
    <w:rsid w:val="00947EAE"/>
    <w:rsid w:val="009514D9"/>
    <w:rsid w:val="009519B5"/>
    <w:rsid w:val="009519C7"/>
    <w:rsid w:val="009526BA"/>
    <w:rsid w:val="00953053"/>
    <w:rsid w:val="009543CA"/>
    <w:rsid w:val="00954803"/>
    <w:rsid w:val="00960682"/>
    <w:rsid w:val="0096311A"/>
    <w:rsid w:val="009635B0"/>
    <w:rsid w:val="009645A2"/>
    <w:rsid w:val="00966BD8"/>
    <w:rsid w:val="00966EFA"/>
    <w:rsid w:val="009671C9"/>
    <w:rsid w:val="00967601"/>
    <w:rsid w:val="00967901"/>
    <w:rsid w:val="00967E6C"/>
    <w:rsid w:val="00967FA9"/>
    <w:rsid w:val="00970519"/>
    <w:rsid w:val="009714A6"/>
    <w:rsid w:val="00972D1C"/>
    <w:rsid w:val="00974745"/>
    <w:rsid w:val="00974C4D"/>
    <w:rsid w:val="00974FF3"/>
    <w:rsid w:val="00976556"/>
    <w:rsid w:val="00976B2B"/>
    <w:rsid w:val="00977273"/>
    <w:rsid w:val="00977649"/>
    <w:rsid w:val="00977C22"/>
    <w:rsid w:val="009827D2"/>
    <w:rsid w:val="00983435"/>
    <w:rsid w:val="009838EE"/>
    <w:rsid w:val="009848DA"/>
    <w:rsid w:val="00984FAF"/>
    <w:rsid w:val="009855C9"/>
    <w:rsid w:val="00985ED5"/>
    <w:rsid w:val="00986308"/>
    <w:rsid w:val="009872B4"/>
    <w:rsid w:val="00987332"/>
    <w:rsid w:val="0098752F"/>
    <w:rsid w:val="00987E6A"/>
    <w:rsid w:val="009902EB"/>
    <w:rsid w:val="00990CC9"/>
    <w:rsid w:val="00991056"/>
    <w:rsid w:val="00991CE0"/>
    <w:rsid w:val="00993A9A"/>
    <w:rsid w:val="009943A0"/>
    <w:rsid w:val="009945D8"/>
    <w:rsid w:val="00995930"/>
    <w:rsid w:val="00996517"/>
    <w:rsid w:val="0099653D"/>
    <w:rsid w:val="009967E4"/>
    <w:rsid w:val="00996F46"/>
    <w:rsid w:val="00997EEC"/>
    <w:rsid w:val="009A0EAF"/>
    <w:rsid w:val="009A14FF"/>
    <w:rsid w:val="009A1C3A"/>
    <w:rsid w:val="009A2106"/>
    <w:rsid w:val="009A27B6"/>
    <w:rsid w:val="009A2A97"/>
    <w:rsid w:val="009A3303"/>
    <w:rsid w:val="009A7219"/>
    <w:rsid w:val="009B01B1"/>
    <w:rsid w:val="009B05A1"/>
    <w:rsid w:val="009B07C1"/>
    <w:rsid w:val="009B0913"/>
    <w:rsid w:val="009B15EC"/>
    <w:rsid w:val="009B2352"/>
    <w:rsid w:val="009B29E6"/>
    <w:rsid w:val="009B2E8C"/>
    <w:rsid w:val="009B3E8A"/>
    <w:rsid w:val="009B4384"/>
    <w:rsid w:val="009B44BB"/>
    <w:rsid w:val="009B6534"/>
    <w:rsid w:val="009B6975"/>
    <w:rsid w:val="009B6C4E"/>
    <w:rsid w:val="009B7B52"/>
    <w:rsid w:val="009B7BD2"/>
    <w:rsid w:val="009C01C0"/>
    <w:rsid w:val="009C14D9"/>
    <w:rsid w:val="009C1D33"/>
    <w:rsid w:val="009C1E18"/>
    <w:rsid w:val="009C1FED"/>
    <w:rsid w:val="009C246E"/>
    <w:rsid w:val="009C2C8B"/>
    <w:rsid w:val="009C2D82"/>
    <w:rsid w:val="009C3257"/>
    <w:rsid w:val="009C4690"/>
    <w:rsid w:val="009C4AA3"/>
    <w:rsid w:val="009C5456"/>
    <w:rsid w:val="009C57FB"/>
    <w:rsid w:val="009C59E1"/>
    <w:rsid w:val="009C5DA6"/>
    <w:rsid w:val="009C6437"/>
    <w:rsid w:val="009C6FBD"/>
    <w:rsid w:val="009C71E2"/>
    <w:rsid w:val="009C7E54"/>
    <w:rsid w:val="009D0DF7"/>
    <w:rsid w:val="009D1F4B"/>
    <w:rsid w:val="009D2966"/>
    <w:rsid w:val="009D29AB"/>
    <w:rsid w:val="009D32F7"/>
    <w:rsid w:val="009D49EA"/>
    <w:rsid w:val="009D4B54"/>
    <w:rsid w:val="009D4EDE"/>
    <w:rsid w:val="009D573D"/>
    <w:rsid w:val="009D5DC3"/>
    <w:rsid w:val="009D614D"/>
    <w:rsid w:val="009D61E5"/>
    <w:rsid w:val="009D650F"/>
    <w:rsid w:val="009D6D2E"/>
    <w:rsid w:val="009D6E65"/>
    <w:rsid w:val="009D757B"/>
    <w:rsid w:val="009D7710"/>
    <w:rsid w:val="009D7E6F"/>
    <w:rsid w:val="009E03FE"/>
    <w:rsid w:val="009E0710"/>
    <w:rsid w:val="009E0FED"/>
    <w:rsid w:val="009E155F"/>
    <w:rsid w:val="009E1DF0"/>
    <w:rsid w:val="009E2811"/>
    <w:rsid w:val="009E330F"/>
    <w:rsid w:val="009E39D9"/>
    <w:rsid w:val="009E3EB0"/>
    <w:rsid w:val="009E402A"/>
    <w:rsid w:val="009E4083"/>
    <w:rsid w:val="009E629D"/>
    <w:rsid w:val="009F092A"/>
    <w:rsid w:val="009F0B11"/>
    <w:rsid w:val="009F0BB8"/>
    <w:rsid w:val="009F2F22"/>
    <w:rsid w:val="009F3AC1"/>
    <w:rsid w:val="009F3BD6"/>
    <w:rsid w:val="009F4932"/>
    <w:rsid w:val="009F5BE3"/>
    <w:rsid w:val="009F6865"/>
    <w:rsid w:val="009F6A0B"/>
    <w:rsid w:val="009F6BC7"/>
    <w:rsid w:val="009F6C2A"/>
    <w:rsid w:val="00A018CF"/>
    <w:rsid w:val="00A01D1A"/>
    <w:rsid w:val="00A01DA6"/>
    <w:rsid w:val="00A02AC6"/>
    <w:rsid w:val="00A035EE"/>
    <w:rsid w:val="00A03A21"/>
    <w:rsid w:val="00A04244"/>
    <w:rsid w:val="00A044BC"/>
    <w:rsid w:val="00A04D2C"/>
    <w:rsid w:val="00A051BA"/>
    <w:rsid w:val="00A0522B"/>
    <w:rsid w:val="00A060E8"/>
    <w:rsid w:val="00A067C3"/>
    <w:rsid w:val="00A07C40"/>
    <w:rsid w:val="00A10008"/>
    <w:rsid w:val="00A11667"/>
    <w:rsid w:val="00A12668"/>
    <w:rsid w:val="00A13A3A"/>
    <w:rsid w:val="00A1438B"/>
    <w:rsid w:val="00A1567F"/>
    <w:rsid w:val="00A16DC7"/>
    <w:rsid w:val="00A20672"/>
    <w:rsid w:val="00A21566"/>
    <w:rsid w:val="00A224F8"/>
    <w:rsid w:val="00A23164"/>
    <w:rsid w:val="00A23C44"/>
    <w:rsid w:val="00A24482"/>
    <w:rsid w:val="00A24CAE"/>
    <w:rsid w:val="00A250A1"/>
    <w:rsid w:val="00A251AE"/>
    <w:rsid w:val="00A25D20"/>
    <w:rsid w:val="00A26539"/>
    <w:rsid w:val="00A26F41"/>
    <w:rsid w:val="00A270C6"/>
    <w:rsid w:val="00A2713C"/>
    <w:rsid w:val="00A271FE"/>
    <w:rsid w:val="00A307B4"/>
    <w:rsid w:val="00A32BE1"/>
    <w:rsid w:val="00A332E3"/>
    <w:rsid w:val="00A34AFB"/>
    <w:rsid w:val="00A353CE"/>
    <w:rsid w:val="00A35D48"/>
    <w:rsid w:val="00A36184"/>
    <w:rsid w:val="00A372AE"/>
    <w:rsid w:val="00A403DF"/>
    <w:rsid w:val="00A4165D"/>
    <w:rsid w:val="00A418B6"/>
    <w:rsid w:val="00A427DB"/>
    <w:rsid w:val="00A4516C"/>
    <w:rsid w:val="00A452D3"/>
    <w:rsid w:val="00A4541F"/>
    <w:rsid w:val="00A45C74"/>
    <w:rsid w:val="00A46846"/>
    <w:rsid w:val="00A50360"/>
    <w:rsid w:val="00A50EA7"/>
    <w:rsid w:val="00A513EC"/>
    <w:rsid w:val="00A522A2"/>
    <w:rsid w:val="00A534F7"/>
    <w:rsid w:val="00A5476B"/>
    <w:rsid w:val="00A57526"/>
    <w:rsid w:val="00A61B20"/>
    <w:rsid w:val="00A61E2A"/>
    <w:rsid w:val="00A61E8B"/>
    <w:rsid w:val="00A61FFD"/>
    <w:rsid w:val="00A62346"/>
    <w:rsid w:val="00A62A83"/>
    <w:rsid w:val="00A63CBE"/>
    <w:rsid w:val="00A64595"/>
    <w:rsid w:val="00A650A3"/>
    <w:rsid w:val="00A65A26"/>
    <w:rsid w:val="00A66054"/>
    <w:rsid w:val="00A660C0"/>
    <w:rsid w:val="00A66D72"/>
    <w:rsid w:val="00A67598"/>
    <w:rsid w:val="00A67D97"/>
    <w:rsid w:val="00A702E0"/>
    <w:rsid w:val="00A70579"/>
    <w:rsid w:val="00A70DA9"/>
    <w:rsid w:val="00A71883"/>
    <w:rsid w:val="00A72138"/>
    <w:rsid w:val="00A73A46"/>
    <w:rsid w:val="00A75540"/>
    <w:rsid w:val="00A75DEF"/>
    <w:rsid w:val="00A7668D"/>
    <w:rsid w:val="00A76C67"/>
    <w:rsid w:val="00A818A5"/>
    <w:rsid w:val="00A8201D"/>
    <w:rsid w:val="00A824C4"/>
    <w:rsid w:val="00A8502B"/>
    <w:rsid w:val="00A865AE"/>
    <w:rsid w:val="00A86770"/>
    <w:rsid w:val="00A86BA7"/>
    <w:rsid w:val="00A8766E"/>
    <w:rsid w:val="00A878A4"/>
    <w:rsid w:val="00A879F1"/>
    <w:rsid w:val="00A90C39"/>
    <w:rsid w:val="00A92830"/>
    <w:rsid w:val="00A92CEB"/>
    <w:rsid w:val="00A94217"/>
    <w:rsid w:val="00A94A0A"/>
    <w:rsid w:val="00A9680C"/>
    <w:rsid w:val="00A96A54"/>
    <w:rsid w:val="00A96C2E"/>
    <w:rsid w:val="00AA0205"/>
    <w:rsid w:val="00AA0344"/>
    <w:rsid w:val="00AA0845"/>
    <w:rsid w:val="00AA0B55"/>
    <w:rsid w:val="00AA1DA0"/>
    <w:rsid w:val="00AA2BAE"/>
    <w:rsid w:val="00AA2D65"/>
    <w:rsid w:val="00AA3EA6"/>
    <w:rsid w:val="00AA413B"/>
    <w:rsid w:val="00AA44BC"/>
    <w:rsid w:val="00AA54AB"/>
    <w:rsid w:val="00AA593E"/>
    <w:rsid w:val="00AA5C6C"/>
    <w:rsid w:val="00AA7051"/>
    <w:rsid w:val="00AA7599"/>
    <w:rsid w:val="00AA7D78"/>
    <w:rsid w:val="00AB07F9"/>
    <w:rsid w:val="00AB0880"/>
    <w:rsid w:val="00AB0D0F"/>
    <w:rsid w:val="00AB1632"/>
    <w:rsid w:val="00AB21A7"/>
    <w:rsid w:val="00AB33C8"/>
    <w:rsid w:val="00AB37CF"/>
    <w:rsid w:val="00AB5361"/>
    <w:rsid w:val="00AB5CA3"/>
    <w:rsid w:val="00AB61DA"/>
    <w:rsid w:val="00AB67E8"/>
    <w:rsid w:val="00AB751D"/>
    <w:rsid w:val="00AB7DDE"/>
    <w:rsid w:val="00AC116A"/>
    <w:rsid w:val="00AC219E"/>
    <w:rsid w:val="00AC2EE0"/>
    <w:rsid w:val="00AC31CB"/>
    <w:rsid w:val="00AC4C5E"/>
    <w:rsid w:val="00AC508A"/>
    <w:rsid w:val="00AC6487"/>
    <w:rsid w:val="00AC6C92"/>
    <w:rsid w:val="00AC7057"/>
    <w:rsid w:val="00AD01BB"/>
    <w:rsid w:val="00AD0D31"/>
    <w:rsid w:val="00AD16BA"/>
    <w:rsid w:val="00AD200F"/>
    <w:rsid w:val="00AD3835"/>
    <w:rsid w:val="00AD46D5"/>
    <w:rsid w:val="00AD4E9E"/>
    <w:rsid w:val="00AD575D"/>
    <w:rsid w:val="00AD6933"/>
    <w:rsid w:val="00AD6F96"/>
    <w:rsid w:val="00AE0246"/>
    <w:rsid w:val="00AE0AC8"/>
    <w:rsid w:val="00AE1313"/>
    <w:rsid w:val="00AE176B"/>
    <w:rsid w:val="00AE2437"/>
    <w:rsid w:val="00AE267E"/>
    <w:rsid w:val="00AE2720"/>
    <w:rsid w:val="00AE4330"/>
    <w:rsid w:val="00AE5DC6"/>
    <w:rsid w:val="00AE70B7"/>
    <w:rsid w:val="00AF0209"/>
    <w:rsid w:val="00AF0AF3"/>
    <w:rsid w:val="00AF3016"/>
    <w:rsid w:val="00AF53BF"/>
    <w:rsid w:val="00AF54B8"/>
    <w:rsid w:val="00AF7B64"/>
    <w:rsid w:val="00B01ADB"/>
    <w:rsid w:val="00B01F58"/>
    <w:rsid w:val="00B02736"/>
    <w:rsid w:val="00B02D22"/>
    <w:rsid w:val="00B02F6B"/>
    <w:rsid w:val="00B03F1D"/>
    <w:rsid w:val="00B048C9"/>
    <w:rsid w:val="00B04D93"/>
    <w:rsid w:val="00B0538C"/>
    <w:rsid w:val="00B0549A"/>
    <w:rsid w:val="00B063B1"/>
    <w:rsid w:val="00B07088"/>
    <w:rsid w:val="00B0787E"/>
    <w:rsid w:val="00B079F4"/>
    <w:rsid w:val="00B109F2"/>
    <w:rsid w:val="00B12175"/>
    <w:rsid w:val="00B13874"/>
    <w:rsid w:val="00B14319"/>
    <w:rsid w:val="00B15876"/>
    <w:rsid w:val="00B1593C"/>
    <w:rsid w:val="00B16277"/>
    <w:rsid w:val="00B168DE"/>
    <w:rsid w:val="00B16E1E"/>
    <w:rsid w:val="00B171F4"/>
    <w:rsid w:val="00B17234"/>
    <w:rsid w:val="00B179C2"/>
    <w:rsid w:val="00B179F4"/>
    <w:rsid w:val="00B2148C"/>
    <w:rsid w:val="00B218AB"/>
    <w:rsid w:val="00B226F9"/>
    <w:rsid w:val="00B22A9B"/>
    <w:rsid w:val="00B23284"/>
    <w:rsid w:val="00B270B3"/>
    <w:rsid w:val="00B30492"/>
    <w:rsid w:val="00B305BD"/>
    <w:rsid w:val="00B30D8A"/>
    <w:rsid w:val="00B322BA"/>
    <w:rsid w:val="00B322EE"/>
    <w:rsid w:val="00B33D47"/>
    <w:rsid w:val="00B35966"/>
    <w:rsid w:val="00B374A3"/>
    <w:rsid w:val="00B37EF3"/>
    <w:rsid w:val="00B37EFB"/>
    <w:rsid w:val="00B402FE"/>
    <w:rsid w:val="00B40D28"/>
    <w:rsid w:val="00B40E05"/>
    <w:rsid w:val="00B42A40"/>
    <w:rsid w:val="00B434B9"/>
    <w:rsid w:val="00B43C19"/>
    <w:rsid w:val="00B45819"/>
    <w:rsid w:val="00B466AD"/>
    <w:rsid w:val="00B46B88"/>
    <w:rsid w:val="00B46F08"/>
    <w:rsid w:val="00B47EE0"/>
    <w:rsid w:val="00B5073B"/>
    <w:rsid w:val="00B534DF"/>
    <w:rsid w:val="00B53635"/>
    <w:rsid w:val="00B53C8A"/>
    <w:rsid w:val="00B551A4"/>
    <w:rsid w:val="00B55743"/>
    <w:rsid w:val="00B601D8"/>
    <w:rsid w:val="00B6079D"/>
    <w:rsid w:val="00B60C62"/>
    <w:rsid w:val="00B615E3"/>
    <w:rsid w:val="00B61DEA"/>
    <w:rsid w:val="00B631D5"/>
    <w:rsid w:val="00B632C0"/>
    <w:rsid w:val="00B63A9B"/>
    <w:rsid w:val="00B648EF"/>
    <w:rsid w:val="00B65234"/>
    <w:rsid w:val="00B6568D"/>
    <w:rsid w:val="00B65DF9"/>
    <w:rsid w:val="00B6655D"/>
    <w:rsid w:val="00B66A13"/>
    <w:rsid w:val="00B66E5D"/>
    <w:rsid w:val="00B67968"/>
    <w:rsid w:val="00B67B16"/>
    <w:rsid w:val="00B67D3C"/>
    <w:rsid w:val="00B67EE4"/>
    <w:rsid w:val="00B702D4"/>
    <w:rsid w:val="00B708EC"/>
    <w:rsid w:val="00B70B4D"/>
    <w:rsid w:val="00B70EA3"/>
    <w:rsid w:val="00B71BE8"/>
    <w:rsid w:val="00B72212"/>
    <w:rsid w:val="00B72F92"/>
    <w:rsid w:val="00B73DDF"/>
    <w:rsid w:val="00B75EC4"/>
    <w:rsid w:val="00B768A6"/>
    <w:rsid w:val="00B76ACE"/>
    <w:rsid w:val="00B76B76"/>
    <w:rsid w:val="00B76FAC"/>
    <w:rsid w:val="00B779FE"/>
    <w:rsid w:val="00B77BC7"/>
    <w:rsid w:val="00B80103"/>
    <w:rsid w:val="00B80550"/>
    <w:rsid w:val="00B821A8"/>
    <w:rsid w:val="00B874E6"/>
    <w:rsid w:val="00B87D0C"/>
    <w:rsid w:val="00B90468"/>
    <w:rsid w:val="00B90CC7"/>
    <w:rsid w:val="00B90D24"/>
    <w:rsid w:val="00B90E71"/>
    <w:rsid w:val="00B90F0C"/>
    <w:rsid w:val="00B9159F"/>
    <w:rsid w:val="00B92C99"/>
    <w:rsid w:val="00B93338"/>
    <w:rsid w:val="00B93BB8"/>
    <w:rsid w:val="00B955E1"/>
    <w:rsid w:val="00B972E0"/>
    <w:rsid w:val="00B97706"/>
    <w:rsid w:val="00BA0836"/>
    <w:rsid w:val="00BA09EC"/>
    <w:rsid w:val="00BA27C3"/>
    <w:rsid w:val="00BA3FCB"/>
    <w:rsid w:val="00BA45B7"/>
    <w:rsid w:val="00BA47A8"/>
    <w:rsid w:val="00BA4A4B"/>
    <w:rsid w:val="00BA4FF4"/>
    <w:rsid w:val="00BA5126"/>
    <w:rsid w:val="00BA679B"/>
    <w:rsid w:val="00BA718D"/>
    <w:rsid w:val="00BA730D"/>
    <w:rsid w:val="00BA7539"/>
    <w:rsid w:val="00BA7593"/>
    <w:rsid w:val="00BA779A"/>
    <w:rsid w:val="00BA7863"/>
    <w:rsid w:val="00BA7A21"/>
    <w:rsid w:val="00BB02EA"/>
    <w:rsid w:val="00BB05C8"/>
    <w:rsid w:val="00BB09A4"/>
    <w:rsid w:val="00BB0DAF"/>
    <w:rsid w:val="00BB183D"/>
    <w:rsid w:val="00BB24FB"/>
    <w:rsid w:val="00BB25A8"/>
    <w:rsid w:val="00BB35E2"/>
    <w:rsid w:val="00BB380A"/>
    <w:rsid w:val="00BB397A"/>
    <w:rsid w:val="00BB4E20"/>
    <w:rsid w:val="00BB5849"/>
    <w:rsid w:val="00BB6561"/>
    <w:rsid w:val="00BB670E"/>
    <w:rsid w:val="00BB68D9"/>
    <w:rsid w:val="00BC170A"/>
    <w:rsid w:val="00BC21FF"/>
    <w:rsid w:val="00BC2966"/>
    <w:rsid w:val="00BC2F98"/>
    <w:rsid w:val="00BC3824"/>
    <w:rsid w:val="00BC3E20"/>
    <w:rsid w:val="00BC3E30"/>
    <w:rsid w:val="00BC553D"/>
    <w:rsid w:val="00BC5F5B"/>
    <w:rsid w:val="00BC6880"/>
    <w:rsid w:val="00BC77C7"/>
    <w:rsid w:val="00BC7BB9"/>
    <w:rsid w:val="00BC7BDC"/>
    <w:rsid w:val="00BD049C"/>
    <w:rsid w:val="00BD0C7A"/>
    <w:rsid w:val="00BD2078"/>
    <w:rsid w:val="00BD397A"/>
    <w:rsid w:val="00BD43DA"/>
    <w:rsid w:val="00BD4677"/>
    <w:rsid w:val="00BD483B"/>
    <w:rsid w:val="00BD5946"/>
    <w:rsid w:val="00BD689A"/>
    <w:rsid w:val="00BD7C21"/>
    <w:rsid w:val="00BD7E57"/>
    <w:rsid w:val="00BE0B5A"/>
    <w:rsid w:val="00BE3220"/>
    <w:rsid w:val="00BE3953"/>
    <w:rsid w:val="00BE3C57"/>
    <w:rsid w:val="00BE44C8"/>
    <w:rsid w:val="00BE4B87"/>
    <w:rsid w:val="00BE4E79"/>
    <w:rsid w:val="00BE549D"/>
    <w:rsid w:val="00BE6EE6"/>
    <w:rsid w:val="00BE713C"/>
    <w:rsid w:val="00BE7B00"/>
    <w:rsid w:val="00BF21E6"/>
    <w:rsid w:val="00BF282B"/>
    <w:rsid w:val="00BF3069"/>
    <w:rsid w:val="00BF36D7"/>
    <w:rsid w:val="00BF3826"/>
    <w:rsid w:val="00BF4582"/>
    <w:rsid w:val="00BF4AAC"/>
    <w:rsid w:val="00BF4F68"/>
    <w:rsid w:val="00BF55BC"/>
    <w:rsid w:val="00BF6061"/>
    <w:rsid w:val="00BF6B61"/>
    <w:rsid w:val="00BF6DFD"/>
    <w:rsid w:val="00BF7919"/>
    <w:rsid w:val="00BF797B"/>
    <w:rsid w:val="00C005EE"/>
    <w:rsid w:val="00C00C4E"/>
    <w:rsid w:val="00C01794"/>
    <w:rsid w:val="00C022A0"/>
    <w:rsid w:val="00C0262D"/>
    <w:rsid w:val="00C02E23"/>
    <w:rsid w:val="00C030B6"/>
    <w:rsid w:val="00C05828"/>
    <w:rsid w:val="00C068CD"/>
    <w:rsid w:val="00C06AA5"/>
    <w:rsid w:val="00C0749F"/>
    <w:rsid w:val="00C0790B"/>
    <w:rsid w:val="00C07B27"/>
    <w:rsid w:val="00C108E1"/>
    <w:rsid w:val="00C10B84"/>
    <w:rsid w:val="00C15AA0"/>
    <w:rsid w:val="00C15F61"/>
    <w:rsid w:val="00C20D71"/>
    <w:rsid w:val="00C20EB7"/>
    <w:rsid w:val="00C21107"/>
    <w:rsid w:val="00C21DB8"/>
    <w:rsid w:val="00C229D2"/>
    <w:rsid w:val="00C22E61"/>
    <w:rsid w:val="00C2353B"/>
    <w:rsid w:val="00C245B3"/>
    <w:rsid w:val="00C24C8B"/>
    <w:rsid w:val="00C24D17"/>
    <w:rsid w:val="00C2501A"/>
    <w:rsid w:val="00C25434"/>
    <w:rsid w:val="00C30192"/>
    <w:rsid w:val="00C301D0"/>
    <w:rsid w:val="00C30732"/>
    <w:rsid w:val="00C30DC1"/>
    <w:rsid w:val="00C30EE1"/>
    <w:rsid w:val="00C31A82"/>
    <w:rsid w:val="00C31EF7"/>
    <w:rsid w:val="00C331B1"/>
    <w:rsid w:val="00C33C19"/>
    <w:rsid w:val="00C33D3E"/>
    <w:rsid w:val="00C341A0"/>
    <w:rsid w:val="00C345B7"/>
    <w:rsid w:val="00C35C26"/>
    <w:rsid w:val="00C35C89"/>
    <w:rsid w:val="00C37465"/>
    <w:rsid w:val="00C37BE3"/>
    <w:rsid w:val="00C41036"/>
    <w:rsid w:val="00C411A8"/>
    <w:rsid w:val="00C411B3"/>
    <w:rsid w:val="00C4144B"/>
    <w:rsid w:val="00C4185B"/>
    <w:rsid w:val="00C42D87"/>
    <w:rsid w:val="00C439A3"/>
    <w:rsid w:val="00C4494C"/>
    <w:rsid w:val="00C46E20"/>
    <w:rsid w:val="00C47052"/>
    <w:rsid w:val="00C515CB"/>
    <w:rsid w:val="00C51834"/>
    <w:rsid w:val="00C519B7"/>
    <w:rsid w:val="00C535A7"/>
    <w:rsid w:val="00C53C2A"/>
    <w:rsid w:val="00C54B98"/>
    <w:rsid w:val="00C550F2"/>
    <w:rsid w:val="00C57A7B"/>
    <w:rsid w:val="00C60081"/>
    <w:rsid w:val="00C60AEA"/>
    <w:rsid w:val="00C62788"/>
    <w:rsid w:val="00C62F01"/>
    <w:rsid w:val="00C63F84"/>
    <w:rsid w:val="00C65256"/>
    <w:rsid w:val="00C65596"/>
    <w:rsid w:val="00C6633D"/>
    <w:rsid w:val="00C6778F"/>
    <w:rsid w:val="00C67869"/>
    <w:rsid w:val="00C70D2F"/>
    <w:rsid w:val="00C71FD7"/>
    <w:rsid w:val="00C72279"/>
    <w:rsid w:val="00C722FC"/>
    <w:rsid w:val="00C72699"/>
    <w:rsid w:val="00C72AF3"/>
    <w:rsid w:val="00C72D1A"/>
    <w:rsid w:val="00C73287"/>
    <w:rsid w:val="00C74726"/>
    <w:rsid w:val="00C75C39"/>
    <w:rsid w:val="00C77951"/>
    <w:rsid w:val="00C77C13"/>
    <w:rsid w:val="00C77D77"/>
    <w:rsid w:val="00C8031D"/>
    <w:rsid w:val="00C805AC"/>
    <w:rsid w:val="00C80DAA"/>
    <w:rsid w:val="00C8127D"/>
    <w:rsid w:val="00C81790"/>
    <w:rsid w:val="00C83B4E"/>
    <w:rsid w:val="00C84536"/>
    <w:rsid w:val="00C855A5"/>
    <w:rsid w:val="00C85E76"/>
    <w:rsid w:val="00C86447"/>
    <w:rsid w:val="00C8651D"/>
    <w:rsid w:val="00C86998"/>
    <w:rsid w:val="00C87C1A"/>
    <w:rsid w:val="00C91B33"/>
    <w:rsid w:val="00C91FB2"/>
    <w:rsid w:val="00C9234F"/>
    <w:rsid w:val="00C93ACF"/>
    <w:rsid w:val="00C93B06"/>
    <w:rsid w:val="00C93EB7"/>
    <w:rsid w:val="00C94C0D"/>
    <w:rsid w:val="00C94F20"/>
    <w:rsid w:val="00C9520B"/>
    <w:rsid w:val="00C961DA"/>
    <w:rsid w:val="00C969E5"/>
    <w:rsid w:val="00C97FA4"/>
    <w:rsid w:val="00CA0E55"/>
    <w:rsid w:val="00CA3183"/>
    <w:rsid w:val="00CA4014"/>
    <w:rsid w:val="00CA429A"/>
    <w:rsid w:val="00CA4D18"/>
    <w:rsid w:val="00CA5578"/>
    <w:rsid w:val="00CA62B8"/>
    <w:rsid w:val="00CA7BBB"/>
    <w:rsid w:val="00CB0C3F"/>
    <w:rsid w:val="00CB17BA"/>
    <w:rsid w:val="00CB1F79"/>
    <w:rsid w:val="00CB705C"/>
    <w:rsid w:val="00CB7F16"/>
    <w:rsid w:val="00CB7F94"/>
    <w:rsid w:val="00CC103B"/>
    <w:rsid w:val="00CC13FA"/>
    <w:rsid w:val="00CC27A1"/>
    <w:rsid w:val="00CC2915"/>
    <w:rsid w:val="00CC2F0F"/>
    <w:rsid w:val="00CC59C0"/>
    <w:rsid w:val="00CC6E3A"/>
    <w:rsid w:val="00CC7696"/>
    <w:rsid w:val="00CC79B0"/>
    <w:rsid w:val="00CC7FE5"/>
    <w:rsid w:val="00CD089F"/>
    <w:rsid w:val="00CD0D3D"/>
    <w:rsid w:val="00CD17BD"/>
    <w:rsid w:val="00CD2DCA"/>
    <w:rsid w:val="00CD2E12"/>
    <w:rsid w:val="00CD2F85"/>
    <w:rsid w:val="00CD304C"/>
    <w:rsid w:val="00CD3A3B"/>
    <w:rsid w:val="00CD4358"/>
    <w:rsid w:val="00CD5118"/>
    <w:rsid w:val="00CD5726"/>
    <w:rsid w:val="00CD591A"/>
    <w:rsid w:val="00CD653D"/>
    <w:rsid w:val="00CE13DF"/>
    <w:rsid w:val="00CE1515"/>
    <w:rsid w:val="00CE161F"/>
    <w:rsid w:val="00CE1778"/>
    <w:rsid w:val="00CE1905"/>
    <w:rsid w:val="00CE1989"/>
    <w:rsid w:val="00CE36F9"/>
    <w:rsid w:val="00CE42D7"/>
    <w:rsid w:val="00CE4924"/>
    <w:rsid w:val="00CE52A7"/>
    <w:rsid w:val="00CF01C8"/>
    <w:rsid w:val="00CF049C"/>
    <w:rsid w:val="00CF0B1C"/>
    <w:rsid w:val="00CF0D2A"/>
    <w:rsid w:val="00CF133D"/>
    <w:rsid w:val="00CF13B8"/>
    <w:rsid w:val="00CF15E4"/>
    <w:rsid w:val="00CF3408"/>
    <w:rsid w:val="00CF3C77"/>
    <w:rsid w:val="00CF54A6"/>
    <w:rsid w:val="00CF5EB5"/>
    <w:rsid w:val="00D00900"/>
    <w:rsid w:val="00D01AE5"/>
    <w:rsid w:val="00D01D70"/>
    <w:rsid w:val="00D02720"/>
    <w:rsid w:val="00D02838"/>
    <w:rsid w:val="00D03FDA"/>
    <w:rsid w:val="00D0500E"/>
    <w:rsid w:val="00D05293"/>
    <w:rsid w:val="00D05AE3"/>
    <w:rsid w:val="00D06852"/>
    <w:rsid w:val="00D07805"/>
    <w:rsid w:val="00D113AA"/>
    <w:rsid w:val="00D11553"/>
    <w:rsid w:val="00D12962"/>
    <w:rsid w:val="00D12C46"/>
    <w:rsid w:val="00D146E6"/>
    <w:rsid w:val="00D1501C"/>
    <w:rsid w:val="00D15062"/>
    <w:rsid w:val="00D154B8"/>
    <w:rsid w:val="00D158BB"/>
    <w:rsid w:val="00D15A9B"/>
    <w:rsid w:val="00D16716"/>
    <w:rsid w:val="00D20066"/>
    <w:rsid w:val="00D211A9"/>
    <w:rsid w:val="00D21AFC"/>
    <w:rsid w:val="00D24BAD"/>
    <w:rsid w:val="00D25FBF"/>
    <w:rsid w:val="00D27A82"/>
    <w:rsid w:val="00D300C6"/>
    <w:rsid w:val="00D309AD"/>
    <w:rsid w:val="00D30D91"/>
    <w:rsid w:val="00D315C3"/>
    <w:rsid w:val="00D3192A"/>
    <w:rsid w:val="00D329E2"/>
    <w:rsid w:val="00D32F89"/>
    <w:rsid w:val="00D33B93"/>
    <w:rsid w:val="00D33F2C"/>
    <w:rsid w:val="00D34108"/>
    <w:rsid w:val="00D3442B"/>
    <w:rsid w:val="00D34FD4"/>
    <w:rsid w:val="00D364EC"/>
    <w:rsid w:val="00D367FB"/>
    <w:rsid w:val="00D37D18"/>
    <w:rsid w:val="00D37DD4"/>
    <w:rsid w:val="00D40A4B"/>
    <w:rsid w:val="00D40D5D"/>
    <w:rsid w:val="00D40F5C"/>
    <w:rsid w:val="00D43734"/>
    <w:rsid w:val="00D44837"/>
    <w:rsid w:val="00D4583B"/>
    <w:rsid w:val="00D4669C"/>
    <w:rsid w:val="00D469D9"/>
    <w:rsid w:val="00D478D7"/>
    <w:rsid w:val="00D47979"/>
    <w:rsid w:val="00D5057E"/>
    <w:rsid w:val="00D50FBB"/>
    <w:rsid w:val="00D529BD"/>
    <w:rsid w:val="00D54382"/>
    <w:rsid w:val="00D54830"/>
    <w:rsid w:val="00D5534C"/>
    <w:rsid w:val="00D56518"/>
    <w:rsid w:val="00D56BFC"/>
    <w:rsid w:val="00D56E4F"/>
    <w:rsid w:val="00D56EA9"/>
    <w:rsid w:val="00D575FC"/>
    <w:rsid w:val="00D600ED"/>
    <w:rsid w:val="00D60351"/>
    <w:rsid w:val="00D62792"/>
    <w:rsid w:val="00D627AA"/>
    <w:rsid w:val="00D62E11"/>
    <w:rsid w:val="00D63125"/>
    <w:rsid w:val="00D641FD"/>
    <w:rsid w:val="00D64681"/>
    <w:rsid w:val="00D64759"/>
    <w:rsid w:val="00D64BDB"/>
    <w:rsid w:val="00D6615A"/>
    <w:rsid w:val="00D669C9"/>
    <w:rsid w:val="00D66BDE"/>
    <w:rsid w:val="00D6775E"/>
    <w:rsid w:val="00D67E3A"/>
    <w:rsid w:val="00D71EE4"/>
    <w:rsid w:val="00D724F1"/>
    <w:rsid w:val="00D72E98"/>
    <w:rsid w:val="00D746EE"/>
    <w:rsid w:val="00D7478A"/>
    <w:rsid w:val="00D74D87"/>
    <w:rsid w:val="00D74DC4"/>
    <w:rsid w:val="00D75940"/>
    <w:rsid w:val="00D766E5"/>
    <w:rsid w:val="00D767F8"/>
    <w:rsid w:val="00D76844"/>
    <w:rsid w:val="00D80270"/>
    <w:rsid w:val="00D807E1"/>
    <w:rsid w:val="00D814BD"/>
    <w:rsid w:val="00D81A8D"/>
    <w:rsid w:val="00D81B14"/>
    <w:rsid w:val="00D81CF7"/>
    <w:rsid w:val="00D81E91"/>
    <w:rsid w:val="00D823A5"/>
    <w:rsid w:val="00D82981"/>
    <w:rsid w:val="00D8387F"/>
    <w:rsid w:val="00D83AE4"/>
    <w:rsid w:val="00D846DB"/>
    <w:rsid w:val="00D85490"/>
    <w:rsid w:val="00D8551E"/>
    <w:rsid w:val="00D85573"/>
    <w:rsid w:val="00D87C12"/>
    <w:rsid w:val="00D91655"/>
    <w:rsid w:val="00D91BB3"/>
    <w:rsid w:val="00D9391E"/>
    <w:rsid w:val="00D939E6"/>
    <w:rsid w:val="00D93ED8"/>
    <w:rsid w:val="00D965FB"/>
    <w:rsid w:val="00D978DA"/>
    <w:rsid w:val="00DA0A63"/>
    <w:rsid w:val="00DA0F22"/>
    <w:rsid w:val="00DA1A41"/>
    <w:rsid w:val="00DA283D"/>
    <w:rsid w:val="00DA28F7"/>
    <w:rsid w:val="00DA3199"/>
    <w:rsid w:val="00DA3849"/>
    <w:rsid w:val="00DA3942"/>
    <w:rsid w:val="00DA3DE8"/>
    <w:rsid w:val="00DA544A"/>
    <w:rsid w:val="00DA5800"/>
    <w:rsid w:val="00DA6823"/>
    <w:rsid w:val="00DA7E76"/>
    <w:rsid w:val="00DB03BD"/>
    <w:rsid w:val="00DB172F"/>
    <w:rsid w:val="00DB19F2"/>
    <w:rsid w:val="00DB25DB"/>
    <w:rsid w:val="00DB2ABE"/>
    <w:rsid w:val="00DB4114"/>
    <w:rsid w:val="00DB46F8"/>
    <w:rsid w:val="00DB6B65"/>
    <w:rsid w:val="00DC23AE"/>
    <w:rsid w:val="00DC2972"/>
    <w:rsid w:val="00DC3908"/>
    <w:rsid w:val="00DC422B"/>
    <w:rsid w:val="00DC4262"/>
    <w:rsid w:val="00DC504B"/>
    <w:rsid w:val="00DC5815"/>
    <w:rsid w:val="00DC5A58"/>
    <w:rsid w:val="00DC5E6D"/>
    <w:rsid w:val="00DC5F1D"/>
    <w:rsid w:val="00DC6FD7"/>
    <w:rsid w:val="00DC7F3E"/>
    <w:rsid w:val="00DD105B"/>
    <w:rsid w:val="00DD2693"/>
    <w:rsid w:val="00DD317B"/>
    <w:rsid w:val="00DD3931"/>
    <w:rsid w:val="00DD62B0"/>
    <w:rsid w:val="00DD6E27"/>
    <w:rsid w:val="00DD6E5D"/>
    <w:rsid w:val="00DE1CF0"/>
    <w:rsid w:val="00DE1DA8"/>
    <w:rsid w:val="00DE3CF2"/>
    <w:rsid w:val="00DE42F8"/>
    <w:rsid w:val="00DE45DD"/>
    <w:rsid w:val="00DE5B6C"/>
    <w:rsid w:val="00DE6AFE"/>
    <w:rsid w:val="00DE7995"/>
    <w:rsid w:val="00DF1D2E"/>
    <w:rsid w:val="00DF29B2"/>
    <w:rsid w:val="00DF2BFF"/>
    <w:rsid w:val="00DF3914"/>
    <w:rsid w:val="00DF48F6"/>
    <w:rsid w:val="00DF4F78"/>
    <w:rsid w:val="00DF6162"/>
    <w:rsid w:val="00DF6754"/>
    <w:rsid w:val="00DF78A8"/>
    <w:rsid w:val="00E01B04"/>
    <w:rsid w:val="00E01B26"/>
    <w:rsid w:val="00E03DF7"/>
    <w:rsid w:val="00E04251"/>
    <w:rsid w:val="00E0435B"/>
    <w:rsid w:val="00E04594"/>
    <w:rsid w:val="00E057C2"/>
    <w:rsid w:val="00E063ED"/>
    <w:rsid w:val="00E06414"/>
    <w:rsid w:val="00E06838"/>
    <w:rsid w:val="00E06B23"/>
    <w:rsid w:val="00E07B88"/>
    <w:rsid w:val="00E07F95"/>
    <w:rsid w:val="00E1047D"/>
    <w:rsid w:val="00E1141B"/>
    <w:rsid w:val="00E118EC"/>
    <w:rsid w:val="00E11DA7"/>
    <w:rsid w:val="00E1248A"/>
    <w:rsid w:val="00E12D46"/>
    <w:rsid w:val="00E12E4C"/>
    <w:rsid w:val="00E1324F"/>
    <w:rsid w:val="00E137AF"/>
    <w:rsid w:val="00E1424F"/>
    <w:rsid w:val="00E142DA"/>
    <w:rsid w:val="00E14E66"/>
    <w:rsid w:val="00E160AB"/>
    <w:rsid w:val="00E166DD"/>
    <w:rsid w:val="00E16E6E"/>
    <w:rsid w:val="00E1722A"/>
    <w:rsid w:val="00E1792C"/>
    <w:rsid w:val="00E17D23"/>
    <w:rsid w:val="00E17DD6"/>
    <w:rsid w:val="00E20032"/>
    <w:rsid w:val="00E20233"/>
    <w:rsid w:val="00E20F2E"/>
    <w:rsid w:val="00E21107"/>
    <w:rsid w:val="00E211B2"/>
    <w:rsid w:val="00E215B2"/>
    <w:rsid w:val="00E21CAD"/>
    <w:rsid w:val="00E22440"/>
    <w:rsid w:val="00E22B3D"/>
    <w:rsid w:val="00E23486"/>
    <w:rsid w:val="00E23678"/>
    <w:rsid w:val="00E238DB"/>
    <w:rsid w:val="00E24529"/>
    <w:rsid w:val="00E24D8E"/>
    <w:rsid w:val="00E24E5B"/>
    <w:rsid w:val="00E25C38"/>
    <w:rsid w:val="00E27CFF"/>
    <w:rsid w:val="00E27D1C"/>
    <w:rsid w:val="00E30D17"/>
    <w:rsid w:val="00E311BE"/>
    <w:rsid w:val="00E31B49"/>
    <w:rsid w:val="00E33514"/>
    <w:rsid w:val="00E341AD"/>
    <w:rsid w:val="00E34AC4"/>
    <w:rsid w:val="00E36898"/>
    <w:rsid w:val="00E36CCD"/>
    <w:rsid w:val="00E40BBF"/>
    <w:rsid w:val="00E410F4"/>
    <w:rsid w:val="00E42F18"/>
    <w:rsid w:val="00E431B8"/>
    <w:rsid w:val="00E44D9B"/>
    <w:rsid w:val="00E45281"/>
    <w:rsid w:val="00E4570D"/>
    <w:rsid w:val="00E46386"/>
    <w:rsid w:val="00E4663D"/>
    <w:rsid w:val="00E47037"/>
    <w:rsid w:val="00E47490"/>
    <w:rsid w:val="00E4759A"/>
    <w:rsid w:val="00E50049"/>
    <w:rsid w:val="00E50377"/>
    <w:rsid w:val="00E5077F"/>
    <w:rsid w:val="00E50840"/>
    <w:rsid w:val="00E51393"/>
    <w:rsid w:val="00E53831"/>
    <w:rsid w:val="00E546FA"/>
    <w:rsid w:val="00E54C9E"/>
    <w:rsid w:val="00E558AE"/>
    <w:rsid w:val="00E56046"/>
    <w:rsid w:val="00E562EA"/>
    <w:rsid w:val="00E56AC8"/>
    <w:rsid w:val="00E60AB3"/>
    <w:rsid w:val="00E60C05"/>
    <w:rsid w:val="00E60DC6"/>
    <w:rsid w:val="00E61041"/>
    <w:rsid w:val="00E62D33"/>
    <w:rsid w:val="00E63460"/>
    <w:rsid w:val="00E64F42"/>
    <w:rsid w:val="00E65436"/>
    <w:rsid w:val="00E65D81"/>
    <w:rsid w:val="00E65E3E"/>
    <w:rsid w:val="00E66A1C"/>
    <w:rsid w:val="00E66C31"/>
    <w:rsid w:val="00E670CD"/>
    <w:rsid w:val="00E71DF2"/>
    <w:rsid w:val="00E7299C"/>
    <w:rsid w:val="00E73441"/>
    <w:rsid w:val="00E7361A"/>
    <w:rsid w:val="00E73A81"/>
    <w:rsid w:val="00E74331"/>
    <w:rsid w:val="00E74E13"/>
    <w:rsid w:val="00E7503D"/>
    <w:rsid w:val="00E753D3"/>
    <w:rsid w:val="00E7616D"/>
    <w:rsid w:val="00E763ED"/>
    <w:rsid w:val="00E80A66"/>
    <w:rsid w:val="00E8171F"/>
    <w:rsid w:val="00E82112"/>
    <w:rsid w:val="00E826EB"/>
    <w:rsid w:val="00E82D48"/>
    <w:rsid w:val="00E82F01"/>
    <w:rsid w:val="00E8303A"/>
    <w:rsid w:val="00E83589"/>
    <w:rsid w:val="00E83651"/>
    <w:rsid w:val="00E84E2A"/>
    <w:rsid w:val="00E853C8"/>
    <w:rsid w:val="00E857F5"/>
    <w:rsid w:val="00E85BCF"/>
    <w:rsid w:val="00E91379"/>
    <w:rsid w:val="00E919A6"/>
    <w:rsid w:val="00E922F0"/>
    <w:rsid w:val="00E92E0D"/>
    <w:rsid w:val="00E92FB0"/>
    <w:rsid w:val="00E935E4"/>
    <w:rsid w:val="00E943F8"/>
    <w:rsid w:val="00E96343"/>
    <w:rsid w:val="00E96853"/>
    <w:rsid w:val="00E97191"/>
    <w:rsid w:val="00E97C7C"/>
    <w:rsid w:val="00EA00B0"/>
    <w:rsid w:val="00EA110B"/>
    <w:rsid w:val="00EA1C8E"/>
    <w:rsid w:val="00EA1F8A"/>
    <w:rsid w:val="00EA21EA"/>
    <w:rsid w:val="00EA245A"/>
    <w:rsid w:val="00EA26C7"/>
    <w:rsid w:val="00EA2D1D"/>
    <w:rsid w:val="00EA38F3"/>
    <w:rsid w:val="00EA3A4E"/>
    <w:rsid w:val="00EA4476"/>
    <w:rsid w:val="00EA4634"/>
    <w:rsid w:val="00EA5924"/>
    <w:rsid w:val="00EA6589"/>
    <w:rsid w:val="00EA6990"/>
    <w:rsid w:val="00EA7236"/>
    <w:rsid w:val="00EA752D"/>
    <w:rsid w:val="00EB05F5"/>
    <w:rsid w:val="00EB073E"/>
    <w:rsid w:val="00EB1994"/>
    <w:rsid w:val="00EB1CF9"/>
    <w:rsid w:val="00EB31CE"/>
    <w:rsid w:val="00EB3B72"/>
    <w:rsid w:val="00EB3F02"/>
    <w:rsid w:val="00EB3F76"/>
    <w:rsid w:val="00EB46B4"/>
    <w:rsid w:val="00EB6200"/>
    <w:rsid w:val="00EB65A2"/>
    <w:rsid w:val="00EC05FD"/>
    <w:rsid w:val="00EC0EA3"/>
    <w:rsid w:val="00EC1FEB"/>
    <w:rsid w:val="00EC22C3"/>
    <w:rsid w:val="00EC2E76"/>
    <w:rsid w:val="00EC2F6C"/>
    <w:rsid w:val="00EC36AF"/>
    <w:rsid w:val="00EC374C"/>
    <w:rsid w:val="00EC3989"/>
    <w:rsid w:val="00EC3B01"/>
    <w:rsid w:val="00EC45FC"/>
    <w:rsid w:val="00EC4658"/>
    <w:rsid w:val="00EC4E6B"/>
    <w:rsid w:val="00EC5A47"/>
    <w:rsid w:val="00EC5D3F"/>
    <w:rsid w:val="00EC6C53"/>
    <w:rsid w:val="00EC6EE3"/>
    <w:rsid w:val="00EC74FF"/>
    <w:rsid w:val="00EC7585"/>
    <w:rsid w:val="00ED00FF"/>
    <w:rsid w:val="00ED0AA6"/>
    <w:rsid w:val="00ED1153"/>
    <w:rsid w:val="00ED1531"/>
    <w:rsid w:val="00ED43AC"/>
    <w:rsid w:val="00ED46C4"/>
    <w:rsid w:val="00ED4843"/>
    <w:rsid w:val="00ED538E"/>
    <w:rsid w:val="00ED5519"/>
    <w:rsid w:val="00ED63BC"/>
    <w:rsid w:val="00ED747E"/>
    <w:rsid w:val="00ED74DE"/>
    <w:rsid w:val="00ED7BBC"/>
    <w:rsid w:val="00EE0CBE"/>
    <w:rsid w:val="00EE10E1"/>
    <w:rsid w:val="00EE1184"/>
    <w:rsid w:val="00EE255E"/>
    <w:rsid w:val="00EE25BF"/>
    <w:rsid w:val="00EE3171"/>
    <w:rsid w:val="00EE3856"/>
    <w:rsid w:val="00EE3FDB"/>
    <w:rsid w:val="00EE5D93"/>
    <w:rsid w:val="00EE623A"/>
    <w:rsid w:val="00EE665E"/>
    <w:rsid w:val="00EE6CD8"/>
    <w:rsid w:val="00EF0021"/>
    <w:rsid w:val="00EF11CF"/>
    <w:rsid w:val="00EF1CED"/>
    <w:rsid w:val="00EF1FCA"/>
    <w:rsid w:val="00EF2775"/>
    <w:rsid w:val="00EF2945"/>
    <w:rsid w:val="00EF3095"/>
    <w:rsid w:val="00EF359B"/>
    <w:rsid w:val="00EF37FC"/>
    <w:rsid w:val="00EF41C3"/>
    <w:rsid w:val="00EF48AC"/>
    <w:rsid w:val="00EF48CD"/>
    <w:rsid w:val="00EF55EF"/>
    <w:rsid w:val="00EF642E"/>
    <w:rsid w:val="00EF7DED"/>
    <w:rsid w:val="00EF7F60"/>
    <w:rsid w:val="00F00577"/>
    <w:rsid w:val="00F00846"/>
    <w:rsid w:val="00F01334"/>
    <w:rsid w:val="00F01467"/>
    <w:rsid w:val="00F02043"/>
    <w:rsid w:val="00F024D2"/>
    <w:rsid w:val="00F0270B"/>
    <w:rsid w:val="00F03D0D"/>
    <w:rsid w:val="00F045AC"/>
    <w:rsid w:val="00F045F7"/>
    <w:rsid w:val="00F059F4"/>
    <w:rsid w:val="00F06129"/>
    <w:rsid w:val="00F0675D"/>
    <w:rsid w:val="00F06C7B"/>
    <w:rsid w:val="00F07300"/>
    <w:rsid w:val="00F078E4"/>
    <w:rsid w:val="00F07A40"/>
    <w:rsid w:val="00F118BC"/>
    <w:rsid w:val="00F11BC9"/>
    <w:rsid w:val="00F12F57"/>
    <w:rsid w:val="00F13DF3"/>
    <w:rsid w:val="00F13EB1"/>
    <w:rsid w:val="00F14A25"/>
    <w:rsid w:val="00F15926"/>
    <w:rsid w:val="00F15CBC"/>
    <w:rsid w:val="00F168E6"/>
    <w:rsid w:val="00F176A1"/>
    <w:rsid w:val="00F17C30"/>
    <w:rsid w:val="00F21196"/>
    <w:rsid w:val="00F2149B"/>
    <w:rsid w:val="00F22177"/>
    <w:rsid w:val="00F22645"/>
    <w:rsid w:val="00F2433B"/>
    <w:rsid w:val="00F26EB1"/>
    <w:rsid w:val="00F31A54"/>
    <w:rsid w:val="00F34F78"/>
    <w:rsid w:val="00F3574F"/>
    <w:rsid w:val="00F3595A"/>
    <w:rsid w:val="00F35A6E"/>
    <w:rsid w:val="00F370ED"/>
    <w:rsid w:val="00F3769A"/>
    <w:rsid w:val="00F40FDF"/>
    <w:rsid w:val="00F41A93"/>
    <w:rsid w:val="00F41F7E"/>
    <w:rsid w:val="00F42C93"/>
    <w:rsid w:val="00F4369C"/>
    <w:rsid w:val="00F43CBC"/>
    <w:rsid w:val="00F43E54"/>
    <w:rsid w:val="00F448BA"/>
    <w:rsid w:val="00F459B9"/>
    <w:rsid w:val="00F4687E"/>
    <w:rsid w:val="00F47316"/>
    <w:rsid w:val="00F50D88"/>
    <w:rsid w:val="00F51AC0"/>
    <w:rsid w:val="00F52EED"/>
    <w:rsid w:val="00F53579"/>
    <w:rsid w:val="00F537D6"/>
    <w:rsid w:val="00F54971"/>
    <w:rsid w:val="00F54FA4"/>
    <w:rsid w:val="00F55181"/>
    <w:rsid w:val="00F55840"/>
    <w:rsid w:val="00F55CF2"/>
    <w:rsid w:val="00F5623E"/>
    <w:rsid w:val="00F56359"/>
    <w:rsid w:val="00F5673E"/>
    <w:rsid w:val="00F56F06"/>
    <w:rsid w:val="00F57568"/>
    <w:rsid w:val="00F610F0"/>
    <w:rsid w:val="00F61FEF"/>
    <w:rsid w:val="00F630A0"/>
    <w:rsid w:val="00F631D8"/>
    <w:rsid w:val="00F63432"/>
    <w:rsid w:val="00F6455A"/>
    <w:rsid w:val="00F646C2"/>
    <w:rsid w:val="00F651D4"/>
    <w:rsid w:val="00F6645B"/>
    <w:rsid w:val="00F66491"/>
    <w:rsid w:val="00F665F4"/>
    <w:rsid w:val="00F66651"/>
    <w:rsid w:val="00F66AFD"/>
    <w:rsid w:val="00F67E5A"/>
    <w:rsid w:val="00F70380"/>
    <w:rsid w:val="00F70513"/>
    <w:rsid w:val="00F70B15"/>
    <w:rsid w:val="00F73B62"/>
    <w:rsid w:val="00F73DB5"/>
    <w:rsid w:val="00F75193"/>
    <w:rsid w:val="00F7597E"/>
    <w:rsid w:val="00F759DE"/>
    <w:rsid w:val="00F76DFD"/>
    <w:rsid w:val="00F77F66"/>
    <w:rsid w:val="00F80C02"/>
    <w:rsid w:val="00F81037"/>
    <w:rsid w:val="00F812BE"/>
    <w:rsid w:val="00F825A5"/>
    <w:rsid w:val="00F82888"/>
    <w:rsid w:val="00F83CF4"/>
    <w:rsid w:val="00F84172"/>
    <w:rsid w:val="00F8450F"/>
    <w:rsid w:val="00F84917"/>
    <w:rsid w:val="00F8559E"/>
    <w:rsid w:val="00F866EF"/>
    <w:rsid w:val="00F90016"/>
    <w:rsid w:val="00F903F4"/>
    <w:rsid w:val="00F90984"/>
    <w:rsid w:val="00F911D8"/>
    <w:rsid w:val="00F92D6F"/>
    <w:rsid w:val="00F92E32"/>
    <w:rsid w:val="00F92F3B"/>
    <w:rsid w:val="00F93733"/>
    <w:rsid w:val="00F93F91"/>
    <w:rsid w:val="00F95333"/>
    <w:rsid w:val="00F97322"/>
    <w:rsid w:val="00F97F72"/>
    <w:rsid w:val="00FA14EB"/>
    <w:rsid w:val="00FA24AC"/>
    <w:rsid w:val="00FA2AF9"/>
    <w:rsid w:val="00FA2E84"/>
    <w:rsid w:val="00FA3F7F"/>
    <w:rsid w:val="00FA436B"/>
    <w:rsid w:val="00FA4399"/>
    <w:rsid w:val="00FA4530"/>
    <w:rsid w:val="00FA47DE"/>
    <w:rsid w:val="00FA517B"/>
    <w:rsid w:val="00FA66C0"/>
    <w:rsid w:val="00FA7D9D"/>
    <w:rsid w:val="00FB012C"/>
    <w:rsid w:val="00FB0259"/>
    <w:rsid w:val="00FB0855"/>
    <w:rsid w:val="00FB1BF2"/>
    <w:rsid w:val="00FB1C4C"/>
    <w:rsid w:val="00FB25C5"/>
    <w:rsid w:val="00FB3E95"/>
    <w:rsid w:val="00FB3F3A"/>
    <w:rsid w:val="00FB4AE7"/>
    <w:rsid w:val="00FB5E57"/>
    <w:rsid w:val="00FB690B"/>
    <w:rsid w:val="00FB7347"/>
    <w:rsid w:val="00FC0284"/>
    <w:rsid w:val="00FC048B"/>
    <w:rsid w:val="00FC0ED3"/>
    <w:rsid w:val="00FC0ED9"/>
    <w:rsid w:val="00FC2218"/>
    <w:rsid w:val="00FC226B"/>
    <w:rsid w:val="00FC26D6"/>
    <w:rsid w:val="00FC31CD"/>
    <w:rsid w:val="00FC357E"/>
    <w:rsid w:val="00FC3BD9"/>
    <w:rsid w:val="00FC4195"/>
    <w:rsid w:val="00FC53B8"/>
    <w:rsid w:val="00FC6245"/>
    <w:rsid w:val="00FC6883"/>
    <w:rsid w:val="00FC6B59"/>
    <w:rsid w:val="00FC6BE0"/>
    <w:rsid w:val="00FD086D"/>
    <w:rsid w:val="00FD1717"/>
    <w:rsid w:val="00FD25CD"/>
    <w:rsid w:val="00FD3144"/>
    <w:rsid w:val="00FD3972"/>
    <w:rsid w:val="00FD4021"/>
    <w:rsid w:val="00FD5743"/>
    <w:rsid w:val="00FD5945"/>
    <w:rsid w:val="00FD71AE"/>
    <w:rsid w:val="00FD7B19"/>
    <w:rsid w:val="00FE0FBA"/>
    <w:rsid w:val="00FE0FFA"/>
    <w:rsid w:val="00FE1139"/>
    <w:rsid w:val="00FE1A72"/>
    <w:rsid w:val="00FE2484"/>
    <w:rsid w:val="00FE4409"/>
    <w:rsid w:val="00FE4955"/>
    <w:rsid w:val="00FE4BEB"/>
    <w:rsid w:val="00FE5A29"/>
    <w:rsid w:val="00FE63F1"/>
    <w:rsid w:val="00FE6453"/>
    <w:rsid w:val="00FE7629"/>
    <w:rsid w:val="00FF0B04"/>
    <w:rsid w:val="00FF0C36"/>
    <w:rsid w:val="00FF0CF4"/>
    <w:rsid w:val="00FF0F2C"/>
    <w:rsid w:val="00FF1692"/>
    <w:rsid w:val="00FF1980"/>
    <w:rsid w:val="00FF29EB"/>
    <w:rsid w:val="00FF2B70"/>
    <w:rsid w:val="00FF2E14"/>
    <w:rsid w:val="00FF4120"/>
    <w:rsid w:val="00FF4142"/>
    <w:rsid w:val="00FF4703"/>
    <w:rsid w:val="00FF4827"/>
    <w:rsid w:val="00FF54E5"/>
    <w:rsid w:val="00FF6A78"/>
    <w:rsid w:val="00FF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o:colormru v:ext="edit" colors="#6ea0b0"/>
      <o:colormenu v:ext="edit" fillcolor="none [1607]" strokecolor="none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6E5"/>
    <w:pPr>
      <w:spacing w:after="240" w:line="240" w:lineRule="auto"/>
      <w:ind w:firstLine="425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ListParagraph"/>
    <w:next w:val="Normal"/>
    <w:link w:val="Heading1Char"/>
    <w:qFormat/>
    <w:rsid w:val="002153D5"/>
    <w:pPr>
      <w:keepNext/>
      <w:numPr>
        <w:numId w:val="1"/>
      </w:numPr>
      <w:tabs>
        <w:tab w:val="left" w:pos="810"/>
      </w:tabs>
      <w:spacing w:before="240" w:after="120"/>
      <w:ind w:left="357" w:hanging="357"/>
      <w:outlineLvl w:val="0"/>
    </w:pPr>
    <w:rPr>
      <w:rFonts w:ascii="Georgia" w:eastAsia="Arial" w:hAnsi="Georgia"/>
      <w:b/>
      <w:bCs/>
      <w:i/>
      <w:iCs/>
      <w:color w:val="32525C"/>
      <w:sz w:val="28"/>
    </w:rPr>
  </w:style>
  <w:style w:type="paragraph" w:styleId="Heading2">
    <w:name w:val="heading 2"/>
    <w:basedOn w:val="ListParagraph"/>
    <w:next w:val="Normal"/>
    <w:link w:val="Heading2Char"/>
    <w:unhideWhenUsed/>
    <w:qFormat/>
    <w:rsid w:val="009D5DC3"/>
    <w:pPr>
      <w:keepNext/>
      <w:numPr>
        <w:ilvl w:val="1"/>
        <w:numId w:val="1"/>
      </w:numPr>
      <w:tabs>
        <w:tab w:val="left" w:pos="567"/>
      </w:tabs>
      <w:spacing w:before="120" w:after="120"/>
      <w:ind w:left="431" w:hanging="431"/>
      <w:outlineLvl w:val="1"/>
    </w:pPr>
    <w:rPr>
      <w:rFonts w:ascii="Georgia" w:eastAsia="Arial" w:hAnsi="Georgia"/>
      <w:b/>
      <w:bCs/>
      <w:i/>
      <w:iCs/>
      <w:color w:val="32525C"/>
    </w:rPr>
  </w:style>
  <w:style w:type="paragraph" w:styleId="Heading3">
    <w:name w:val="heading 3"/>
    <w:basedOn w:val="ListParagraph"/>
    <w:next w:val="Normal"/>
    <w:link w:val="Heading3Char"/>
    <w:unhideWhenUsed/>
    <w:qFormat/>
    <w:rsid w:val="009D5DC3"/>
    <w:pPr>
      <w:keepNext/>
      <w:numPr>
        <w:ilvl w:val="2"/>
        <w:numId w:val="1"/>
      </w:numPr>
      <w:tabs>
        <w:tab w:val="left" w:pos="810"/>
        <w:tab w:val="left" w:pos="990"/>
        <w:tab w:val="left" w:pos="1560"/>
      </w:tabs>
      <w:spacing w:after="120"/>
      <w:ind w:left="505" w:hanging="505"/>
      <w:outlineLvl w:val="2"/>
    </w:pPr>
    <w:rPr>
      <w:rFonts w:ascii="Georgia" w:eastAsia="Arial" w:hAnsi="Georgia"/>
      <w:b/>
      <w:bCs/>
      <w:i/>
      <w:iCs/>
      <w:color w:val="32525C"/>
    </w:rPr>
  </w:style>
  <w:style w:type="paragraph" w:styleId="Heading4">
    <w:name w:val="heading 4"/>
    <w:basedOn w:val="Normal"/>
    <w:next w:val="Normal"/>
    <w:link w:val="Heading4Char"/>
    <w:qFormat/>
    <w:rsid w:val="00626228"/>
    <w:pPr>
      <w:keepNext/>
      <w:tabs>
        <w:tab w:val="left" w:pos="2700"/>
        <w:tab w:val="num" w:pos="2880"/>
      </w:tabs>
      <w:spacing w:before="180" w:after="60"/>
      <w:ind w:left="2880" w:hanging="720"/>
      <w:outlineLvl w:val="3"/>
    </w:pPr>
    <w:rPr>
      <w:rFonts w:ascii="Arial" w:eastAsia="Times New Roman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153D5"/>
    <w:rPr>
      <w:rFonts w:ascii="Georgia" w:eastAsia="Arial" w:hAnsi="Georgia" w:cs="Times New Roman"/>
      <w:b/>
      <w:bCs/>
      <w:i/>
      <w:iCs/>
      <w:color w:val="32525C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986308"/>
    <w:pPr>
      <w:tabs>
        <w:tab w:val="center" w:pos="4680"/>
        <w:tab w:val="right" w:pos="9360"/>
      </w:tabs>
      <w:spacing w:after="0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986308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986308"/>
    <w:pPr>
      <w:tabs>
        <w:tab w:val="center" w:pos="4320"/>
        <w:tab w:val="right" w:pos="8640"/>
      </w:tabs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986308"/>
    <w:rPr>
      <w:rFonts w:eastAsiaTheme="minorEastAsia"/>
    </w:rPr>
  </w:style>
  <w:style w:type="table" w:styleId="TableGrid">
    <w:name w:val="Table Grid"/>
    <w:basedOn w:val="TableNormal"/>
    <w:uiPriority w:val="1"/>
    <w:rsid w:val="00986308"/>
    <w:pPr>
      <w:spacing w:after="0" w:line="240" w:lineRule="auto"/>
    </w:pPr>
    <w:rPr>
      <w:rFonts w:eastAsiaTheme="minorEastAsia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unhideWhenUsed/>
    <w:rsid w:val="00986308"/>
    <w:pPr>
      <w:spacing w:after="0"/>
    </w:pPr>
    <w:rPr>
      <w:rFonts w:eastAsiaTheme="minorEastAsia" w:hAnsi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986308"/>
    <w:rPr>
      <w:rFonts w:eastAsiaTheme="minorEastAsia" w:hAnsi="Tahoma"/>
      <w:sz w:val="16"/>
      <w:szCs w:val="16"/>
    </w:rPr>
  </w:style>
  <w:style w:type="character" w:styleId="PageNumber">
    <w:name w:val="page number"/>
    <w:basedOn w:val="DefaultParagraphFont"/>
    <w:uiPriority w:val="99"/>
    <w:unhideWhenUsed/>
    <w:rsid w:val="00986308"/>
    <w:rPr>
      <w:rFonts w:eastAsiaTheme="minorEastAsia" w:cstheme="minorBidi"/>
      <w:bCs w:val="0"/>
      <w:iCs w:val="0"/>
      <w:szCs w:val="22"/>
      <w:lang w:val="en-US"/>
    </w:rPr>
  </w:style>
  <w:style w:type="table" w:customStyle="1" w:styleId="LightList1">
    <w:name w:val="Light List1"/>
    <w:basedOn w:val="TableNormal"/>
    <w:uiPriority w:val="61"/>
    <w:rsid w:val="00986308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3">
    <w:name w:val="Light List Accent 3"/>
    <w:basedOn w:val="TableNormal"/>
    <w:uiPriority w:val="61"/>
    <w:rsid w:val="00986308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Ind w:w="0" w:type="dxa"/>
      <w:tblBorders>
        <w:top w:val="single" w:sz="8" w:space="0" w:color="8D89A4" w:themeColor="accent3"/>
        <w:left w:val="single" w:sz="8" w:space="0" w:color="8D89A4" w:themeColor="accent3"/>
        <w:bottom w:val="single" w:sz="8" w:space="0" w:color="8D89A4" w:themeColor="accent3"/>
        <w:right w:val="single" w:sz="8" w:space="0" w:color="8D89A4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D89A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D89A4" w:themeColor="accent3"/>
          <w:left w:val="single" w:sz="8" w:space="0" w:color="8D89A4" w:themeColor="accent3"/>
          <w:bottom w:val="single" w:sz="8" w:space="0" w:color="8D89A4" w:themeColor="accent3"/>
          <w:right w:val="single" w:sz="8" w:space="0" w:color="8D89A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D89A4" w:themeColor="accent3"/>
          <w:left w:val="single" w:sz="8" w:space="0" w:color="8D89A4" w:themeColor="accent3"/>
          <w:bottom w:val="single" w:sz="8" w:space="0" w:color="8D89A4" w:themeColor="accent3"/>
          <w:right w:val="single" w:sz="8" w:space="0" w:color="8D89A4" w:themeColor="accent3"/>
        </w:tcBorders>
      </w:tcPr>
    </w:tblStylePr>
    <w:tblStylePr w:type="band1Horz">
      <w:tblPr/>
      <w:tcPr>
        <w:tcBorders>
          <w:top w:val="single" w:sz="8" w:space="0" w:color="8D89A4" w:themeColor="accent3"/>
          <w:left w:val="single" w:sz="8" w:space="0" w:color="8D89A4" w:themeColor="accent3"/>
          <w:bottom w:val="single" w:sz="8" w:space="0" w:color="8D89A4" w:themeColor="accent3"/>
          <w:right w:val="single" w:sz="8" w:space="0" w:color="8D89A4" w:themeColor="accent3"/>
        </w:tcBorders>
      </w:tcPr>
    </w:tblStylePr>
  </w:style>
  <w:style w:type="table" w:styleId="MediumList2-Accent1">
    <w:name w:val="Medium List 2 Accent 1"/>
    <w:basedOn w:val="TableNormal"/>
    <w:uiPriority w:val="66"/>
    <w:rsid w:val="0098630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bidi="en-US"/>
    </w:rPr>
    <w:tblPr>
      <w:tblStyleRowBandSize w:val="1"/>
      <w:tblStyleColBandSize w:val="1"/>
      <w:tblInd w:w="0" w:type="dxa"/>
      <w:tblBorders>
        <w:top w:val="single" w:sz="8" w:space="0" w:color="6EA0B0" w:themeColor="accent1"/>
        <w:left w:val="single" w:sz="8" w:space="0" w:color="6EA0B0" w:themeColor="accent1"/>
        <w:bottom w:val="single" w:sz="8" w:space="0" w:color="6EA0B0" w:themeColor="accent1"/>
        <w:right w:val="single" w:sz="8" w:space="0" w:color="6EA0B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EA0B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EA0B0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EA0B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EA0B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7EB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7EB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986308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986308"/>
    <w:pPr>
      <w:spacing w:after="0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86308"/>
    <w:rPr>
      <w:rFonts w:eastAsiaTheme="minorEastAsia"/>
      <w:sz w:val="20"/>
      <w:szCs w:val="20"/>
    </w:rPr>
  </w:style>
  <w:style w:type="table" w:customStyle="1" w:styleId="LightShading-Accent11">
    <w:name w:val="Light Shading - Accent 11"/>
    <w:basedOn w:val="TableNormal"/>
    <w:uiPriority w:val="60"/>
    <w:rsid w:val="00986308"/>
    <w:pPr>
      <w:spacing w:after="0" w:line="240" w:lineRule="auto"/>
    </w:pPr>
    <w:rPr>
      <w:rFonts w:eastAsiaTheme="minorEastAsia"/>
      <w:color w:val="4B7B8A" w:themeColor="accent1" w:themeShade="BF"/>
      <w:lang w:bidi="en-US"/>
    </w:rPr>
    <w:tblPr>
      <w:tblStyleRowBandSize w:val="1"/>
      <w:tblStyleColBandSize w:val="1"/>
      <w:tblInd w:w="0" w:type="dxa"/>
      <w:tblBorders>
        <w:top w:val="single" w:sz="8" w:space="0" w:color="6EA0B0" w:themeColor="accent1"/>
        <w:bottom w:val="single" w:sz="8" w:space="0" w:color="6EA0B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EA0B0" w:themeColor="accent1"/>
          <w:left w:val="nil"/>
          <w:bottom w:val="single" w:sz="8" w:space="0" w:color="6EA0B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EA0B0" w:themeColor="accent1"/>
          <w:left w:val="nil"/>
          <w:bottom w:val="single" w:sz="8" w:space="0" w:color="6EA0B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7E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7EB" w:themeFill="accent1" w:themeFillTint="3F"/>
      </w:tcPr>
    </w:tblStylePr>
  </w:style>
  <w:style w:type="table" w:styleId="MediumShading2-Accent5">
    <w:name w:val="Medium Shading 2 Accent 5"/>
    <w:basedOn w:val="TableNormal"/>
    <w:uiPriority w:val="64"/>
    <w:rsid w:val="00986308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9273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927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927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Calendar1">
    <w:name w:val="Calendar 1"/>
    <w:basedOn w:val="TableNormal"/>
    <w:uiPriority w:val="99"/>
    <w:qFormat/>
    <w:rsid w:val="00986308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customStyle="1" w:styleId="Calendar2">
    <w:name w:val="Calendar 2"/>
    <w:basedOn w:val="TableNormal"/>
    <w:uiPriority w:val="99"/>
    <w:qFormat/>
    <w:rsid w:val="00986308"/>
    <w:pPr>
      <w:spacing w:after="0" w:line="240" w:lineRule="auto"/>
      <w:jc w:val="center"/>
    </w:pPr>
    <w:rPr>
      <w:rFonts w:eastAsiaTheme="minorEastAsia"/>
      <w:sz w:val="28"/>
      <w:szCs w:val="28"/>
      <w:lang w:bidi="en-US"/>
    </w:rPr>
    <w:tblPr>
      <w:tblInd w:w="0" w:type="dxa"/>
      <w:tblBorders>
        <w:insideV w:val="single" w:sz="4" w:space="0" w:color="A7C5C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caps/>
        <w:color w:val="6EA0B0" w:themeColor="accent1"/>
        <w:spacing w:val="20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Calendar3">
    <w:name w:val="Calendar 3"/>
    <w:basedOn w:val="TableNormal"/>
    <w:uiPriority w:val="99"/>
    <w:qFormat/>
    <w:rsid w:val="00986308"/>
    <w:pPr>
      <w:spacing w:after="0" w:line="240" w:lineRule="auto"/>
      <w:jc w:val="right"/>
    </w:pPr>
    <w:rPr>
      <w:rFonts w:asciiTheme="majorHAnsi" w:eastAsiaTheme="majorEastAsia" w:hAnsiTheme="majorHAnsi" w:cstheme="majorBidi"/>
      <w:color w:val="7F7F7F" w:themeColor="text1" w:themeTint="80"/>
      <w:lang w:bidi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jc w:val="right"/>
      </w:pPr>
      <w:rPr>
        <w:color w:val="4B7B8A" w:themeColor="accent1" w:themeShade="BF"/>
        <w:sz w:val="44"/>
        <w:szCs w:val="44"/>
      </w:rPr>
    </w:tblStylePr>
    <w:tblStylePr w:type="firstCol">
      <w:rPr>
        <w:color w:val="4B7B8A" w:themeColor="accent1" w:themeShade="BF"/>
      </w:rPr>
    </w:tblStylePr>
    <w:tblStylePr w:type="lastCol">
      <w:rPr>
        <w:color w:val="4B7B8A" w:themeColor="accent1" w:themeShade="BF"/>
      </w:rPr>
    </w:tblStylePr>
  </w:style>
  <w:style w:type="table" w:customStyle="1" w:styleId="Calendar4">
    <w:name w:val="Calendar 4"/>
    <w:basedOn w:val="TableNormal"/>
    <w:uiPriority w:val="99"/>
    <w:qFormat/>
    <w:rsid w:val="00986308"/>
    <w:pPr>
      <w:snapToGrid w:val="0"/>
      <w:spacing w:after="0" w:line="240" w:lineRule="auto"/>
    </w:pPr>
    <w:rPr>
      <w:rFonts w:eastAsiaTheme="minorEastAsia"/>
      <w:b/>
      <w:bCs/>
      <w:color w:val="D9D9D9" w:themeColor="background1" w:themeShade="D9"/>
      <w:sz w:val="16"/>
      <w:szCs w:val="16"/>
      <w:lang w:bidi="en-US"/>
    </w:rPr>
    <w:tblPr>
      <w:tblStyleRowBandSize w:val="1"/>
      <w:tblInd w:w="0" w:type="dxa"/>
      <w:tblBorders>
        <w:top w:val="single" w:sz="4" w:space="0" w:color="CCAF0A" w:themeColor="accent2"/>
        <w:left w:val="single" w:sz="4" w:space="0" w:color="CCAF0A" w:themeColor="accent2"/>
        <w:bottom w:val="single" w:sz="4" w:space="0" w:color="CCAF0A" w:themeColor="accent2"/>
        <w:right w:val="single" w:sz="4" w:space="0" w:color="CCAF0A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2525C" w:themeFill="accent1" w:themeFillShade="80"/>
    </w:tcPr>
    <w:tblStylePr w:type="firstRow">
      <w:rPr>
        <w:sz w:val="8"/>
        <w:szCs w:val="8"/>
      </w:rPr>
    </w:tblStylePr>
    <w:tblStylePr w:type="firstCol">
      <w:pPr>
        <w:wordWrap/>
        <w:ind w:rightChars="0" w:right="144"/>
        <w:jc w:val="right"/>
      </w:pPr>
      <w:rPr>
        <w:sz w:val="72"/>
        <w:szCs w:val="72"/>
      </w:rPr>
    </w:tblStylePr>
    <w:tblStylePr w:type="band2Horz">
      <w:rPr>
        <w:sz w:val="40"/>
        <w:szCs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  <w:szCs w:val="8"/>
      </w:r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6308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986308"/>
    <w:pPr>
      <w:spacing w:after="100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86308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86308"/>
    <w:pPr>
      <w:spacing w:after="100"/>
      <w:ind w:left="440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630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30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77F5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B3855"/>
    <w:rPr>
      <w:color w:val="00C8C3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9D5DC3"/>
    <w:rPr>
      <w:rFonts w:ascii="Georgia" w:eastAsia="Arial" w:hAnsi="Georgia" w:cs="Times New Roman"/>
      <w:b/>
      <w:bCs/>
      <w:i/>
      <w:iCs/>
      <w:color w:val="32525C"/>
      <w:sz w:val="24"/>
      <w:szCs w:val="24"/>
    </w:rPr>
  </w:style>
  <w:style w:type="paragraph" w:styleId="ListParagraph">
    <w:name w:val="List Paragraph"/>
    <w:basedOn w:val="Normal"/>
    <w:uiPriority w:val="34"/>
    <w:qFormat/>
    <w:rsid w:val="00997EEC"/>
    <w:pPr>
      <w:ind w:left="720"/>
      <w:contextualSpacing/>
    </w:pPr>
  </w:style>
  <w:style w:type="table" w:customStyle="1" w:styleId="MediumShading1-Accent11">
    <w:name w:val="Medium Shading 1 - Accent 11"/>
    <w:basedOn w:val="TableNormal"/>
    <w:uiPriority w:val="63"/>
    <w:rsid w:val="00F93F91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32525C" w:themeFill="accent1" w:themeFillShade="8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shd w:val="clear" w:color="auto" w:fill="FFFFFF" w:themeFill="background1"/>
      </w:tcPr>
    </w:tblStylePr>
    <w:tblStylePr w:type="firstCol">
      <w:rPr>
        <w:b/>
        <w:bCs/>
      </w:rPr>
      <w:tblPr/>
      <w:tcPr>
        <w:shd w:val="clear" w:color="auto" w:fill="C4D9DF" w:themeFill="accent1" w:themeFillTint="66"/>
      </w:tcPr>
    </w:tblStylePr>
    <w:tblStylePr w:type="lastCol"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band1Vert">
      <w:tblPr/>
      <w:tcPr>
        <w:shd w:val="clear" w:color="auto" w:fill="FFFFFF" w:themeFill="background1"/>
      </w:tcPr>
    </w:tblStylePr>
    <w:tblStylePr w:type="band2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character" w:customStyle="1" w:styleId="Heading3Char">
    <w:name w:val="Heading 3 Char"/>
    <w:basedOn w:val="DefaultParagraphFont"/>
    <w:link w:val="Heading3"/>
    <w:rsid w:val="009D5DC3"/>
    <w:rPr>
      <w:rFonts w:ascii="Georgia" w:eastAsia="Arial" w:hAnsi="Georgia" w:cs="Times New Roman"/>
      <w:b/>
      <w:bCs/>
      <w:i/>
      <w:iCs/>
      <w:color w:val="32525C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A07C6"/>
    <w:rPr>
      <w:color w:val="A116E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A3849"/>
    <w:rPr>
      <w:b/>
      <w:bCs/>
      <w:color w:val="6EA0B0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830B2"/>
    <w:pPr>
      <w:spacing w:after="0"/>
    </w:pPr>
  </w:style>
  <w:style w:type="character" w:customStyle="1" w:styleId="Heading4Char">
    <w:name w:val="Heading 4 Char"/>
    <w:basedOn w:val="DefaultParagraphFont"/>
    <w:link w:val="Heading4"/>
    <w:rsid w:val="00626228"/>
    <w:rPr>
      <w:rFonts w:ascii="Arial" w:eastAsia="Times New Roman" w:hAnsi="Arial" w:cs="Arial"/>
      <w:b/>
      <w:bCs/>
      <w:sz w:val="2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A61E2A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A61E2A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A61E2A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A61E2A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A61E2A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A61E2A"/>
    <w:pPr>
      <w:spacing w:after="100"/>
      <w:ind w:left="1760"/>
    </w:pPr>
    <w:rPr>
      <w:rFonts w:eastAsiaTheme="minorEastAsia"/>
    </w:rPr>
  </w:style>
  <w:style w:type="paragraph" w:styleId="Revision">
    <w:name w:val="Revision"/>
    <w:hidden/>
    <w:uiPriority w:val="99"/>
    <w:semiHidden/>
    <w:rsid w:val="005D05AF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0153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1531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153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53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531A"/>
    <w:rPr>
      <w:b/>
      <w:bCs/>
      <w:sz w:val="20"/>
      <w:szCs w:val="20"/>
    </w:rPr>
  </w:style>
  <w:style w:type="paragraph" w:customStyle="1" w:styleId="FooterOddPageProcessName">
    <w:name w:val="Footer Odd Page Process Name"/>
    <w:qFormat/>
    <w:rsid w:val="009C2C8B"/>
    <w:pPr>
      <w:spacing w:after="0"/>
    </w:pPr>
    <w:rPr>
      <w:rFonts w:ascii="Georgia" w:hAnsi="Georgia"/>
      <w:b/>
      <w:bCs/>
      <w:i/>
      <w:iCs/>
      <w:color w:val="FFFFFF" w:themeColor="background1"/>
      <w:sz w:val="28"/>
      <w:szCs w:val="28"/>
    </w:rPr>
  </w:style>
  <w:style w:type="paragraph" w:customStyle="1" w:styleId="FooterEvenPageProcessName">
    <w:name w:val="Footer Even Page Process Name"/>
    <w:basedOn w:val="FooterOddPageProcessName"/>
    <w:qFormat/>
    <w:rsid w:val="009C2C8B"/>
    <w:pPr>
      <w:jc w:val="right"/>
    </w:pPr>
  </w:style>
  <w:style w:type="paragraph" w:customStyle="1" w:styleId="HeaderEvenPage">
    <w:name w:val="Header Even Page"/>
    <w:qFormat/>
    <w:rsid w:val="006A17C7"/>
    <w:pPr>
      <w:spacing w:after="0"/>
    </w:pPr>
    <w:rPr>
      <w:rFonts w:ascii="Georgia" w:hAnsi="Georgia"/>
      <w:b/>
      <w:bCs/>
      <w:i/>
      <w:iCs/>
      <w:color w:val="FFFFFF" w:themeColor="background1"/>
      <w:sz w:val="32"/>
      <w:szCs w:val="32"/>
    </w:rPr>
  </w:style>
  <w:style w:type="paragraph" w:customStyle="1" w:styleId="HeaderOddPage">
    <w:name w:val="Header Odd Page"/>
    <w:basedOn w:val="HeaderEvenPage"/>
    <w:qFormat/>
    <w:rsid w:val="006A17C7"/>
    <w:pPr>
      <w:jc w:val="right"/>
    </w:pPr>
  </w:style>
  <w:style w:type="paragraph" w:customStyle="1" w:styleId="FooterEvenPageNumber">
    <w:name w:val="Footer Even Page Number"/>
    <w:link w:val="FooterEvenPageNumberChar"/>
    <w:qFormat/>
    <w:rsid w:val="00BB09A4"/>
    <w:pPr>
      <w:spacing w:before="520" w:after="0"/>
    </w:pPr>
    <w:rPr>
      <w:rFonts w:ascii="Times New Roman" w:eastAsiaTheme="minorEastAsia" w:hAnsi="Times New Roman" w:cs="Times New Roman"/>
      <w:b/>
      <w:bCs/>
      <w:color w:val="FFFFFF" w:themeColor="background1"/>
      <w:sz w:val="24"/>
      <w:szCs w:val="24"/>
    </w:rPr>
  </w:style>
  <w:style w:type="character" w:customStyle="1" w:styleId="FooterEvenPageNumberChar">
    <w:name w:val="Footer Even Page Number Char"/>
    <w:basedOn w:val="DefaultParagraphFont"/>
    <w:link w:val="FooterEvenPageNumber"/>
    <w:rsid w:val="00BB09A4"/>
    <w:rPr>
      <w:rFonts w:ascii="Times New Roman" w:eastAsiaTheme="minorEastAsia" w:hAnsi="Times New Roman" w:cs="Times New Roman"/>
      <w:b/>
      <w:bCs/>
      <w:color w:val="FFFFFF" w:themeColor="background1"/>
      <w:sz w:val="24"/>
      <w:szCs w:val="24"/>
    </w:rPr>
  </w:style>
  <w:style w:type="paragraph" w:customStyle="1" w:styleId="FooterOddPageNumber">
    <w:name w:val="Footer Odd Page Number"/>
    <w:basedOn w:val="FooterEvenPageNumber"/>
    <w:link w:val="FooterOddPageNumberChar"/>
    <w:qFormat/>
    <w:rsid w:val="00BB09A4"/>
    <w:pPr>
      <w:jc w:val="right"/>
    </w:pPr>
  </w:style>
  <w:style w:type="character" w:customStyle="1" w:styleId="FooterOddPageNumberChar">
    <w:name w:val="Footer Odd Page Number Char"/>
    <w:basedOn w:val="FooterEvenPageNumberChar"/>
    <w:link w:val="FooterOddPageNumber"/>
    <w:rsid w:val="00BB09A4"/>
    <w:rPr>
      <w:rFonts w:ascii="Times New Roman" w:eastAsiaTheme="minorEastAsia" w:hAnsi="Times New Roman" w:cs="Times New Roman"/>
      <w:b/>
      <w:bCs/>
      <w:color w:val="FFFFFF" w:themeColor="background1"/>
      <w:sz w:val="24"/>
      <w:szCs w:val="24"/>
    </w:rPr>
  </w:style>
  <w:style w:type="paragraph" w:customStyle="1" w:styleId="ProcessName">
    <w:name w:val="Process Name"/>
    <w:basedOn w:val="TableTextCenterTableMaster"/>
    <w:qFormat/>
    <w:rsid w:val="003A546C"/>
    <w:pPr>
      <w:spacing w:line="240" w:lineRule="auto"/>
    </w:pPr>
    <w:rPr>
      <w:rFonts w:ascii="Georgia" w:eastAsia="Times New Roman" w:hAnsi="Georgia"/>
      <w:b/>
      <w:i/>
      <w:iCs/>
      <w:color w:val="32525C"/>
      <w:sz w:val="144"/>
      <w:szCs w:val="144"/>
      <w:lang w:eastAsia="en-GB" w:bidi="en-US"/>
    </w:rPr>
  </w:style>
  <w:style w:type="paragraph" w:customStyle="1" w:styleId="Process">
    <w:name w:val="Process"/>
    <w:qFormat/>
    <w:rsid w:val="003A546C"/>
    <w:pPr>
      <w:spacing w:line="240" w:lineRule="auto"/>
      <w:jc w:val="center"/>
    </w:pPr>
    <w:rPr>
      <w:rFonts w:ascii="Georgia" w:eastAsia="Times New Roman" w:hAnsi="Georgia"/>
      <w:b/>
      <w:bCs/>
      <w:i/>
      <w:iCs/>
      <w:color w:val="32525C"/>
      <w:sz w:val="56"/>
      <w:szCs w:val="56"/>
      <w:lang w:eastAsia="en-GB" w:bidi="en-US"/>
    </w:rPr>
  </w:style>
  <w:style w:type="paragraph" w:customStyle="1" w:styleId="DocumentTitle">
    <w:name w:val="Document Title"/>
    <w:link w:val="DocumentTitleChar"/>
    <w:qFormat/>
    <w:rsid w:val="003A546C"/>
    <w:pPr>
      <w:pageBreakBefore/>
      <w:spacing w:line="240" w:lineRule="auto"/>
    </w:pPr>
    <w:rPr>
      <w:rFonts w:ascii="Georgia" w:hAnsi="Georgia" w:cs="Times New Roman"/>
      <w:b/>
      <w:i/>
      <w:iCs/>
      <w:color w:val="32525C" w:themeColor="accent1" w:themeShade="80"/>
      <w:sz w:val="32"/>
      <w:szCs w:val="32"/>
      <w:lang w:bidi="en-US"/>
    </w:rPr>
  </w:style>
  <w:style w:type="paragraph" w:customStyle="1" w:styleId="CoverTitle">
    <w:name w:val="Cover Title"/>
    <w:next w:val="Normal"/>
    <w:qFormat/>
    <w:rsid w:val="003A546C"/>
    <w:pPr>
      <w:keepNext/>
      <w:spacing w:after="0" w:line="240" w:lineRule="auto"/>
    </w:pPr>
    <w:rPr>
      <w:rFonts w:ascii="Georgia" w:eastAsiaTheme="majorEastAsia" w:hAnsi="Georgia" w:cs="Georgia"/>
      <w:b/>
      <w:bCs/>
      <w:i/>
      <w:iCs/>
      <w:color w:val="32525C" w:themeColor="accent1" w:themeShade="80"/>
      <w:sz w:val="44"/>
      <w:szCs w:val="44"/>
      <w:lang w:bidi="en-US"/>
    </w:rPr>
  </w:style>
  <w:style w:type="character" w:customStyle="1" w:styleId="DocumentTitleChar">
    <w:name w:val="Document Title Char"/>
    <w:basedOn w:val="DefaultParagraphFont"/>
    <w:link w:val="DocumentTitle"/>
    <w:rsid w:val="003A546C"/>
    <w:rPr>
      <w:rFonts w:ascii="Georgia" w:hAnsi="Georgia" w:cs="Times New Roman"/>
      <w:b/>
      <w:i/>
      <w:iCs/>
      <w:color w:val="32525C" w:themeColor="accent1" w:themeShade="80"/>
      <w:sz w:val="32"/>
      <w:szCs w:val="32"/>
      <w:lang w:bidi="en-US"/>
    </w:rPr>
  </w:style>
  <w:style w:type="paragraph" w:customStyle="1" w:styleId="TableTextCenterTableMaster">
    <w:name w:val="Table Text Center (Table Master)"/>
    <w:qFormat/>
    <w:rsid w:val="003A546C"/>
    <w:pPr>
      <w:spacing w:after="0"/>
      <w:jc w:val="center"/>
    </w:pPr>
    <w:rPr>
      <w:rFonts w:ascii="Times New Roman" w:eastAsiaTheme="minorEastAsia" w:hAnsi="Times New Roman"/>
      <w:bCs/>
    </w:rPr>
  </w:style>
  <w:style w:type="paragraph" w:customStyle="1" w:styleId="TableHeader">
    <w:name w:val="Table Header"/>
    <w:basedOn w:val="TableTextCenterTableMaster"/>
    <w:qFormat/>
    <w:rsid w:val="003A546C"/>
    <w:pPr>
      <w:keepNext/>
      <w:spacing w:line="240" w:lineRule="auto"/>
    </w:pPr>
    <w:rPr>
      <w:b/>
      <w:color w:val="FFFFFF" w:themeColor="background1"/>
      <w:lang w:bidi="en-US"/>
    </w:rPr>
  </w:style>
  <w:style w:type="paragraph" w:customStyle="1" w:styleId="TableText-Left">
    <w:name w:val="Table Text - Left"/>
    <w:basedOn w:val="TableTextCenterTableMaster"/>
    <w:qFormat/>
    <w:rsid w:val="003A546C"/>
    <w:pPr>
      <w:spacing w:line="240" w:lineRule="auto"/>
      <w:jc w:val="left"/>
    </w:pPr>
    <w:rPr>
      <w:lang w:bidi="en-US"/>
    </w:rPr>
  </w:style>
  <w:style w:type="paragraph" w:customStyle="1" w:styleId="TableTitleCenterTitleMaster">
    <w:name w:val="Table Title Center (Title Master)"/>
    <w:basedOn w:val="TableTextCenterTableMaster"/>
    <w:qFormat/>
    <w:rsid w:val="003A546C"/>
    <w:rPr>
      <w:b/>
    </w:rPr>
  </w:style>
  <w:style w:type="paragraph" w:customStyle="1" w:styleId="TableTitleRight">
    <w:name w:val="Table Title Right"/>
    <w:basedOn w:val="TableTitleCenterTitleMaster"/>
    <w:qFormat/>
    <w:rsid w:val="003A546C"/>
    <w:pPr>
      <w:spacing w:line="240" w:lineRule="auto"/>
      <w:jc w:val="right"/>
    </w:pPr>
    <w:rPr>
      <w:lang w:bidi="en-US"/>
    </w:rPr>
  </w:style>
  <w:style w:type="paragraph" w:customStyle="1" w:styleId="TableTitleLeft">
    <w:name w:val="Table Title Left"/>
    <w:basedOn w:val="TableTitleCenterTitleMaster"/>
    <w:qFormat/>
    <w:rsid w:val="003A546C"/>
    <w:pPr>
      <w:spacing w:line="240" w:lineRule="auto"/>
      <w:jc w:val="left"/>
    </w:pPr>
    <w:rPr>
      <w:lang w:bidi="en-US"/>
    </w:rPr>
  </w:style>
  <w:style w:type="paragraph" w:customStyle="1" w:styleId="TableTextLeft">
    <w:name w:val="Table Text Left"/>
    <w:basedOn w:val="TableTextCenterTableMaster"/>
    <w:qFormat/>
    <w:rsid w:val="003A546C"/>
    <w:pPr>
      <w:spacing w:line="240" w:lineRule="auto"/>
      <w:jc w:val="left"/>
    </w:pPr>
    <w:rPr>
      <w:lang w:eastAsia="en-GB"/>
    </w:rPr>
  </w:style>
  <w:style w:type="paragraph" w:customStyle="1" w:styleId="CompanyLogo">
    <w:name w:val="Company Logo"/>
    <w:rsid w:val="003A546C"/>
    <w:pPr>
      <w:spacing w:after="0" w:line="240" w:lineRule="auto"/>
      <w:jc w:val="center"/>
    </w:pPr>
    <w:rPr>
      <w:rFonts w:ascii="Georgia" w:eastAsia="Times New Roman" w:hAnsi="Georgia" w:cs="Times New Roman"/>
      <w:b/>
      <w:bCs/>
      <w:i/>
      <w:iCs/>
      <w:color w:val="32525C" w:themeColor="accent1" w:themeShade="80"/>
      <w:sz w:val="28"/>
      <w:szCs w:val="28"/>
      <w:lang w:eastAsia="en-GB" w:bidi="en-US"/>
    </w:rPr>
  </w:style>
  <w:style w:type="table" w:styleId="MediumGrid1">
    <w:name w:val="Medium Grid 1"/>
    <w:basedOn w:val="TableNormal"/>
    <w:uiPriority w:val="67"/>
    <w:rsid w:val="006B34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6E5"/>
    <w:pPr>
      <w:spacing w:after="240" w:line="240" w:lineRule="auto"/>
      <w:ind w:firstLine="425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ListParagraph"/>
    <w:next w:val="Normal"/>
    <w:link w:val="Heading1Char"/>
    <w:qFormat/>
    <w:rsid w:val="002153D5"/>
    <w:pPr>
      <w:keepNext/>
      <w:numPr>
        <w:numId w:val="1"/>
      </w:numPr>
      <w:tabs>
        <w:tab w:val="left" w:pos="810"/>
      </w:tabs>
      <w:spacing w:before="240" w:after="120"/>
      <w:ind w:left="357" w:hanging="357"/>
      <w:outlineLvl w:val="0"/>
    </w:pPr>
    <w:rPr>
      <w:rFonts w:ascii="Georgia" w:eastAsia="Arial" w:hAnsi="Georgia"/>
      <w:b/>
      <w:bCs/>
      <w:i/>
      <w:iCs/>
      <w:color w:val="32525C"/>
      <w:sz w:val="28"/>
    </w:rPr>
  </w:style>
  <w:style w:type="paragraph" w:styleId="Heading2">
    <w:name w:val="heading 2"/>
    <w:basedOn w:val="ListParagraph"/>
    <w:next w:val="Normal"/>
    <w:link w:val="Heading2Char"/>
    <w:unhideWhenUsed/>
    <w:qFormat/>
    <w:rsid w:val="009D5DC3"/>
    <w:pPr>
      <w:keepNext/>
      <w:numPr>
        <w:ilvl w:val="1"/>
        <w:numId w:val="1"/>
      </w:numPr>
      <w:tabs>
        <w:tab w:val="left" w:pos="567"/>
      </w:tabs>
      <w:spacing w:before="120" w:after="120"/>
      <w:ind w:left="431" w:hanging="431"/>
      <w:outlineLvl w:val="1"/>
    </w:pPr>
    <w:rPr>
      <w:rFonts w:ascii="Georgia" w:eastAsia="Arial" w:hAnsi="Georgia"/>
      <w:b/>
      <w:bCs/>
      <w:i/>
      <w:iCs/>
      <w:color w:val="32525C"/>
    </w:rPr>
  </w:style>
  <w:style w:type="paragraph" w:styleId="Heading3">
    <w:name w:val="heading 3"/>
    <w:basedOn w:val="ListParagraph"/>
    <w:next w:val="Normal"/>
    <w:link w:val="Heading3Char"/>
    <w:unhideWhenUsed/>
    <w:qFormat/>
    <w:rsid w:val="009D5DC3"/>
    <w:pPr>
      <w:keepNext/>
      <w:numPr>
        <w:ilvl w:val="2"/>
        <w:numId w:val="1"/>
      </w:numPr>
      <w:tabs>
        <w:tab w:val="left" w:pos="810"/>
        <w:tab w:val="left" w:pos="990"/>
        <w:tab w:val="left" w:pos="1560"/>
      </w:tabs>
      <w:spacing w:after="120"/>
      <w:ind w:left="505" w:hanging="505"/>
      <w:outlineLvl w:val="2"/>
    </w:pPr>
    <w:rPr>
      <w:rFonts w:ascii="Georgia" w:eastAsia="Arial" w:hAnsi="Georgia"/>
      <w:b/>
      <w:bCs/>
      <w:i/>
      <w:iCs/>
      <w:color w:val="32525C"/>
    </w:rPr>
  </w:style>
  <w:style w:type="paragraph" w:styleId="Heading4">
    <w:name w:val="heading 4"/>
    <w:basedOn w:val="Normal"/>
    <w:next w:val="Normal"/>
    <w:link w:val="Heading4Char"/>
    <w:qFormat/>
    <w:rsid w:val="00626228"/>
    <w:pPr>
      <w:keepNext/>
      <w:tabs>
        <w:tab w:val="left" w:pos="2700"/>
        <w:tab w:val="num" w:pos="2880"/>
      </w:tabs>
      <w:spacing w:before="180" w:after="60"/>
      <w:ind w:left="2880" w:hanging="720"/>
      <w:outlineLvl w:val="3"/>
    </w:pPr>
    <w:rPr>
      <w:rFonts w:ascii="Arial" w:eastAsia="Times New Roman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153D5"/>
    <w:rPr>
      <w:rFonts w:ascii="Georgia" w:eastAsia="Arial" w:hAnsi="Georgia" w:cs="Times New Roman"/>
      <w:b/>
      <w:bCs/>
      <w:i/>
      <w:iCs/>
      <w:color w:val="32525C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986308"/>
    <w:pPr>
      <w:tabs>
        <w:tab w:val="center" w:pos="4680"/>
        <w:tab w:val="right" w:pos="9360"/>
      </w:tabs>
      <w:spacing w:after="0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986308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986308"/>
    <w:pPr>
      <w:tabs>
        <w:tab w:val="center" w:pos="4320"/>
        <w:tab w:val="right" w:pos="8640"/>
      </w:tabs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986308"/>
    <w:rPr>
      <w:rFonts w:eastAsiaTheme="minorEastAsia"/>
    </w:rPr>
  </w:style>
  <w:style w:type="table" w:styleId="TableGrid">
    <w:name w:val="Table Grid"/>
    <w:basedOn w:val="TableNormal"/>
    <w:uiPriority w:val="1"/>
    <w:rsid w:val="00986308"/>
    <w:pPr>
      <w:spacing w:after="0" w:line="240" w:lineRule="auto"/>
    </w:pPr>
    <w:rPr>
      <w:rFonts w:eastAsiaTheme="minorEastAsia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unhideWhenUsed/>
    <w:rsid w:val="00986308"/>
    <w:pPr>
      <w:spacing w:after="0"/>
    </w:pPr>
    <w:rPr>
      <w:rFonts w:eastAsiaTheme="minorEastAsia" w:hAnsi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986308"/>
    <w:rPr>
      <w:rFonts w:eastAsiaTheme="minorEastAsia" w:hAnsi="Tahoma"/>
      <w:sz w:val="16"/>
      <w:szCs w:val="16"/>
    </w:rPr>
  </w:style>
  <w:style w:type="character" w:styleId="PageNumber">
    <w:name w:val="page number"/>
    <w:basedOn w:val="DefaultParagraphFont"/>
    <w:uiPriority w:val="99"/>
    <w:unhideWhenUsed/>
    <w:rsid w:val="00986308"/>
    <w:rPr>
      <w:rFonts w:eastAsiaTheme="minorEastAsia" w:cstheme="minorBidi"/>
      <w:bCs w:val="0"/>
      <w:iCs w:val="0"/>
      <w:szCs w:val="22"/>
      <w:lang w:val="en-US"/>
    </w:rPr>
  </w:style>
  <w:style w:type="table" w:customStyle="1" w:styleId="LightList1">
    <w:name w:val="Light List1"/>
    <w:basedOn w:val="TableNormal"/>
    <w:uiPriority w:val="61"/>
    <w:rsid w:val="00986308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3">
    <w:name w:val="Light List Accent 3"/>
    <w:basedOn w:val="TableNormal"/>
    <w:uiPriority w:val="61"/>
    <w:rsid w:val="00986308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Ind w:w="0" w:type="dxa"/>
      <w:tblBorders>
        <w:top w:val="single" w:sz="8" w:space="0" w:color="8D89A4" w:themeColor="accent3"/>
        <w:left w:val="single" w:sz="8" w:space="0" w:color="8D89A4" w:themeColor="accent3"/>
        <w:bottom w:val="single" w:sz="8" w:space="0" w:color="8D89A4" w:themeColor="accent3"/>
        <w:right w:val="single" w:sz="8" w:space="0" w:color="8D89A4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D89A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D89A4" w:themeColor="accent3"/>
          <w:left w:val="single" w:sz="8" w:space="0" w:color="8D89A4" w:themeColor="accent3"/>
          <w:bottom w:val="single" w:sz="8" w:space="0" w:color="8D89A4" w:themeColor="accent3"/>
          <w:right w:val="single" w:sz="8" w:space="0" w:color="8D89A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D89A4" w:themeColor="accent3"/>
          <w:left w:val="single" w:sz="8" w:space="0" w:color="8D89A4" w:themeColor="accent3"/>
          <w:bottom w:val="single" w:sz="8" w:space="0" w:color="8D89A4" w:themeColor="accent3"/>
          <w:right w:val="single" w:sz="8" w:space="0" w:color="8D89A4" w:themeColor="accent3"/>
        </w:tcBorders>
      </w:tcPr>
    </w:tblStylePr>
    <w:tblStylePr w:type="band1Horz">
      <w:tblPr/>
      <w:tcPr>
        <w:tcBorders>
          <w:top w:val="single" w:sz="8" w:space="0" w:color="8D89A4" w:themeColor="accent3"/>
          <w:left w:val="single" w:sz="8" w:space="0" w:color="8D89A4" w:themeColor="accent3"/>
          <w:bottom w:val="single" w:sz="8" w:space="0" w:color="8D89A4" w:themeColor="accent3"/>
          <w:right w:val="single" w:sz="8" w:space="0" w:color="8D89A4" w:themeColor="accent3"/>
        </w:tcBorders>
      </w:tcPr>
    </w:tblStylePr>
  </w:style>
  <w:style w:type="table" w:styleId="MediumList2-Accent1">
    <w:name w:val="Medium List 2 Accent 1"/>
    <w:basedOn w:val="TableNormal"/>
    <w:uiPriority w:val="66"/>
    <w:rsid w:val="0098630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bidi="en-US"/>
    </w:rPr>
    <w:tblPr>
      <w:tblStyleRowBandSize w:val="1"/>
      <w:tblStyleColBandSize w:val="1"/>
      <w:tblInd w:w="0" w:type="dxa"/>
      <w:tblBorders>
        <w:top w:val="single" w:sz="8" w:space="0" w:color="6EA0B0" w:themeColor="accent1"/>
        <w:left w:val="single" w:sz="8" w:space="0" w:color="6EA0B0" w:themeColor="accent1"/>
        <w:bottom w:val="single" w:sz="8" w:space="0" w:color="6EA0B0" w:themeColor="accent1"/>
        <w:right w:val="single" w:sz="8" w:space="0" w:color="6EA0B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EA0B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EA0B0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EA0B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EA0B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7EB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7EB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986308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986308"/>
    <w:pPr>
      <w:spacing w:after="0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86308"/>
    <w:rPr>
      <w:rFonts w:eastAsiaTheme="minorEastAsia"/>
      <w:sz w:val="20"/>
      <w:szCs w:val="20"/>
    </w:rPr>
  </w:style>
  <w:style w:type="table" w:customStyle="1" w:styleId="LightShading-Accent11">
    <w:name w:val="Light Shading - Accent 11"/>
    <w:basedOn w:val="TableNormal"/>
    <w:uiPriority w:val="60"/>
    <w:rsid w:val="00986308"/>
    <w:pPr>
      <w:spacing w:after="0" w:line="240" w:lineRule="auto"/>
    </w:pPr>
    <w:rPr>
      <w:rFonts w:eastAsiaTheme="minorEastAsia"/>
      <w:color w:val="4B7B8A" w:themeColor="accent1" w:themeShade="BF"/>
      <w:lang w:bidi="en-US"/>
    </w:rPr>
    <w:tblPr>
      <w:tblStyleRowBandSize w:val="1"/>
      <w:tblStyleColBandSize w:val="1"/>
      <w:tblInd w:w="0" w:type="dxa"/>
      <w:tblBorders>
        <w:top w:val="single" w:sz="8" w:space="0" w:color="6EA0B0" w:themeColor="accent1"/>
        <w:bottom w:val="single" w:sz="8" w:space="0" w:color="6EA0B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EA0B0" w:themeColor="accent1"/>
          <w:left w:val="nil"/>
          <w:bottom w:val="single" w:sz="8" w:space="0" w:color="6EA0B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EA0B0" w:themeColor="accent1"/>
          <w:left w:val="nil"/>
          <w:bottom w:val="single" w:sz="8" w:space="0" w:color="6EA0B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7E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7EB" w:themeFill="accent1" w:themeFillTint="3F"/>
      </w:tcPr>
    </w:tblStylePr>
  </w:style>
  <w:style w:type="table" w:styleId="MediumShading2-Accent5">
    <w:name w:val="Medium Shading 2 Accent 5"/>
    <w:basedOn w:val="TableNormal"/>
    <w:uiPriority w:val="64"/>
    <w:rsid w:val="00986308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9273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927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927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Calendar1">
    <w:name w:val="Calendar 1"/>
    <w:basedOn w:val="TableNormal"/>
    <w:uiPriority w:val="99"/>
    <w:qFormat/>
    <w:rsid w:val="00986308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customStyle="1" w:styleId="Calendar2">
    <w:name w:val="Calendar 2"/>
    <w:basedOn w:val="TableNormal"/>
    <w:uiPriority w:val="99"/>
    <w:qFormat/>
    <w:rsid w:val="00986308"/>
    <w:pPr>
      <w:spacing w:after="0" w:line="240" w:lineRule="auto"/>
      <w:jc w:val="center"/>
    </w:pPr>
    <w:rPr>
      <w:rFonts w:eastAsiaTheme="minorEastAsia"/>
      <w:sz w:val="28"/>
      <w:szCs w:val="28"/>
      <w:lang w:bidi="en-US"/>
    </w:rPr>
    <w:tblPr>
      <w:tblInd w:w="0" w:type="dxa"/>
      <w:tblBorders>
        <w:insideV w:val="single" w:sz="4" w:space="0" w:color="A7C5C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caps/>
        <w:color w:val="6EA0B0" w:themeColor="accent1"/>
        <w:spacing w:val="20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Calendar3">
    <w:name w:val="Calendar 3"/>
    <w:basedOn w:val="TableNormal"/>
    <w:uiPriority w:val="99"/>
    <w:qFormat/>
    <w:rsid w:val="00986308"/>
    <w:pPr>
      <w:spacing w:after="0" w:line="240" w:lineRule="auto"/>
      <w:jc w:val="right"/>
    </w:pPr>
    <w:rPr>
      <w:rFonts w:asciiTheme="majorHAnsi" w:eastAsiaTheme="majorEastAsia" w:hAnsiTheme="majorHAnsi" w:cstheme="majorBidi"/>
      <w:color w:val="7F7F7F" w:themeColor="text1" w:themeTint="80"/>
      <w:lang w:bidi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jc w:val="right"/>
      </w:pPr>
      <w:rPr>
        <w:color w:val="4B7B8A" w:themeColor="accent1" w:themeShade="BF"/>
        <w:sz w:val="44"/>
        <w:szCs w:val="44"/>
      </w:rPr>
    </w:tblStylePr>
    <w:tblStylePr w:type="firstCol">
      <w:rPr>
        <w:color w:val="4B7B8A" w:themeColor="accent1" w:themeShade="BF"/>
      </w:rPr>
    </w:tblStylePr>
    <w:tblStylePr w:type="lastCol">
      <w:rPr>
        <w:color w:val="4B7B8A" w:themeColor="accent1" w:themeShade="BF"/>
      </w:rPr>
    </w:tblStylePr>
  </w:style>
  <w:style w:type="table" w:customStyle="1" w:styleId="Calendar4">
    <w:name w:val="Calendar 4"/>
    <w:basedOn w:val="TableNormal"/>
    <w:uiPriority w:val="99"/>
    <w:qFormat/>
    <w:rsid w:val="00986308"/>
    <w:pPr>
      <w:snapToGrid w:val="0"/>
      <w:spacing w:after="0" w:line="240" w:lineRule="auto"/>
    </w:pPr>
    <w:rPr>
      <w:rFonts w:eastAsiaTheme="minorEastAsia"/>
      <w:b/>
      <w:bCs/>
      <w:color w:val="D9D9D9" w:themeColor="background1" w:themeShade="D9"/>
      <w:sz w:val="16"/>
      <w:szCs w:val="16"/>
      <w:lang w:bidi="en-US"/>
    </w:rPr>
    <w:tblPr>
      <w:tblStyleRowBandSize w:val="1"/>
      <w:tblInd w:w="0" w:type="dxa"/>
      <w:tblBorders>
        <w:top w:val="single" w:sz="4" w:space="0" w:color="CCAF0A" w:themeColor="accent2"/>
        <w:left w:val="single" w:sz="4" w:space="0" w:color="CCAF0A" w:themeColor="accent2"/>
        <w:bottom w:val="single" w:sz="4" w:space="0" w:color="CCAF0A" w:themeColor="accent2"/>
        <w:right w:val="single" w:sz="4" w:space="0" w:color="CCAF0A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2525C" w:themeFill="accent1" w:themeFillShade="80"/>
    </w:tcPr>
    <w:tblStylePr w:type="firstRow">
      <w:rPr>
        <w:sz w:val="8"/>
        <w:szCs w:val="8"/>
      </w:rPr>
    </w:tblStylePr>
    <w:tblStylePr w:type="firstCol">
      <w:pPr>
        <w:wordWrap/>
        <w:ind w:rightChars="0" w:right="144"/>
        <w:jc w:val="right"/>
      </w:pPr>
      <w:rPr>
        <w:sz w:val="72"/>
        <w:szCs w:val="72"/>
      </w:rPr>
    </w:tblStylePr>
    <w:tblStylePr w:type="band2Horz">
      <w:rPr>
        <w:sz w:val="40"/>
        <w:szCs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  <w:szCs w:val="8"/>
      </w:r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6308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986308"/>
    <w:pPr>
      <w:spacing w:after="100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86308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86308"/>
    <w:pPr>
      <w:spacing w:after="100"/>
      <w:ind w:left="440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630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30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77F5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B3855"/>
    <w:rPr>
      <w:color w:val="00C8C3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9D5DC3"/>
    <w:rPr>
      <w:rFonts w:ascii="Georgia" w:eastAsia="Arial" w:hAnsi="Georgia" w:cs="Times New Roman"/>
      <w:b/>
      <w:bCs/>
      <w:i/>
      <w:iCs/>
      <w:color w:val="32525C"/>
      <w:sz w:val="24"/>
      <w:szCs w:val="24"/>
    </w:rPr>
  </w:style>
  <w:style w:type="paragraph" w:styleId="ListParagraph">
    <w:name w:val="List Paragraph"/>
    <w:basedOn w:val="Normal"/>
    <w:uiPriority w:val="34"/>
    <w:qFormat/>
    <w:rsid w:val="00997EEC"/>
    <w:pPr>
      <w:ind w:left="720"/>
      <w:contextualSpacing/>
    </w:pPr>
  </w:style>
  <w:style w:type="table" w:customStyle="1" w:styleId="MediumShading1-Accent11">
    <w:name w:val="Medium Shading 1 - Accent 11"/>
    <w:basedOn w:val="TableNormal"/>
    <w:uiPriority w:val="63"/>
    <w:rsid w:val="00F93F91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32525C" w:themeFill="accent1" w:themeFillShade="8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shd w:val="clear" w:color="auto" w:fill="FFFFFF" w:themeFill="background1"/>
      </w:tcPr>
    </w:tblStylePr>
    <w:tblStylePr w:type="firstCol">
      <w:rPr>
        <w:b/>
        <w:bCs/>
      </w:rPr>
      <w:tblPr/>
      <w:tcPr>
        <w:shd w:val="clear" w:color="auto" w:fill="C4D9DF" w:themeFill="accent1" w:themeFillTint="66"/>
      </w:tcPr>
    </w:tblStylePr>
    <w:tblStylePr w:type="lastCol"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band1Vert">
      <w:tblPr/>
      <w:tcPr>
        <w:shd w:val="clear" w:color="auto" w:fill="FFFFFF" w:themeFill="background1"/>
      </w:tcPr>
    </w:tblStylePr>
    <w:tblStylePr w:type="band2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character" w:customStyle="1" w:styleId="Heading3Char">
    <w:name w:val="Heading 3 Char"/>
    <w:basedOn w:val="DefaultParagraphFont"/>
    <w:link w:val="Heading3"/>
    <w:rsid w:val="009D5DC3"/>
    <w:rPr>
      <w:rFonts w:ascii="Georgia" w:eastAsia="Arial" w:hAnsi="Georgia" w:cs="Times New Roman"/>
      <w:b/>
      <w:bCs/>
      <w:i/>
      <w:iCs/>
      <w:color w:val="32525C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A07C6"/>
    <w:rPr>
      <w:color w:val="A116E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A3849"/>
    <w:rPr>
      <w:b/>
      <w:bCs/>
      <w:color w:val="6EA0B0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830B2"/>
    <w:pPr>
      <w:spacing w:after="0"/>
    </w:pPr>
  </w:style>
  <w:style w:type="character" w:customStyle="1" w:styleId="Heading4Char">
    <w:name w:val="Heading 4 Char"/>
    <w:basedOn w:val="DefaultParagraphFont"/>
    <w:link w:val="Heading4"/>
    <w:rsid w:val="00626228"/>
    <w:rPr>
      <w:rFonts w:ascii="Arial" w:eastAsia="Times New Roman" w:hAnsi="Arial" w:cs="Arial"/>
      <w:b/>
      <w:bCs/>
      <w:sz w:val="2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A61E2A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A61E2A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A61E2A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A61E2A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A61E2A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A61E2A"/>
    <w:pPr>
      <w:spacing w:after="100"/>
      <w:ind w:left="1760"/>
    </w:pPr>
    <w:rPr>
      <w:rFonts w:eastAsiaTheme="minorEastAsia"/>
    </w:rPr>
  </w:style>
  <w:style w:type="paragraph" w:styleId="Revision">
    <w:name w:val="Revision"/>
    <w:hidden/>
    <w:uiPriority w:val="99"/>
    <w:semiHidden/>
    <w:rsid w:val="005D05AF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0153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1531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153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53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531A"/>
    <w:rPr>
      <w:b/>
      <w:bCs/>
      <w:sz w:val="20"/>
      <w:szCs w:val="20"/>
    </w:rPr>
  </w:style>
  <w:style w:type="paragraph" w:customStyle="1" w:styleId="FooterOddPageProcessName">
    <w:name w:val="Footer Odd Page Process Name"/>
    <w:qFormat/>
    <w:rsid w:val="009C2C8B"/>
    <w:pPr>
      <w:spacing w:after="0"/>
    </w:pPr>
    <w:rPr>
      <w:rFonts w:ascii="Georgia" w:hAnsi="Georgia"/>
      <w:b/>
      <w:bCs/>
      <w:i/>
      <w:iCs/>
      <w:color w:val="FFFFFF" w:themeColor="background1"/>
      <w:sz w:val="28"/>
      <w:szCs w:val="28"/>
    </w:rPr>
  </w:style>
  <w:style w:type="paragraph" w:customStyle="1" w:styleId="FooterEvenPageProcessName">
    <w:name w:val="Footer Even Page Process Name"/>
    <w:basedOn w:val="FooterOddPageProcessName"/>
    <w:qFormat/>
    <w:rsid w:val="009C2C8B"/>
    <w:pPr>
      <w:jc w:val="right"/>
    </w:pPr>
  </w:style>
  <w:style w:type="paragraph" w:customStyle="1" w:styleId="HeaderEvenPage">
    <w:name w:val="Header Even Page"/>
    <w:qFormat/>
    <w:rsid w:val="006A17C7"/>
    <w:pPr>
      <w:spacing w:after="0"/>
    </w:pPr>
    <w:rPr>
      <w:rFonts w:ascii="Georgia" w:hAnsi="Georgia"/>
      <w:b/>
      <w:bCs/>
      <w:i/>
      <w:iCs/>
      <w:color w:val="FFFFFF" w:themeColor="background1"/>
      <w:sz w:val="32"/>
      <w:szCs w:val="32"/>
    </w:rPr>
  </w:style>
  <w:style w:type="paragraph" w:customStyle="1" w:styleId="HeaderOddPage">
    <w:name w:val="Header Odd Page"/>
    <w:basedOn w:val="HeaderEvenPage"/>
    <w:qFormat/>
    <w:rsid w:val="006A17C7"/>
    <w:pPr>
      <w:jc w:val="right"/>
    </w:pPr>
  </w:style>
  <w:style w:type="paragraph" w:customStyle="1" w:styleId="FooterEvenPageNumber">
    <w:name w:val="Footer Even Page Number"/>
    <w:link w:val="FooterEvenPageNumberChar"/>
    <w:qFormat/>
    <w:rsid w:val="00BB09A4"/>
    <w:pPr>
      <w:spacing w:before="520" w:after="0"/>
    </w:pPr>
    <w:rPr>
      <w:rFonts w:ascii="Times New Roman" w:eastAsiaTheme="minorEastAsia" w:hAnsi="Times New Roman" w:cs="Times New Roman"/>
      <w:b/>
      <w:bCs/>
      <w:color w:val="FFFFFF" w:themeColor="background1"/>
      <w:sz w:val="24"/>
      <w:szCs w:val="24"/>
    </w:rPr>
  </w:style>
  <w:style w:type="character" w:customStyle="1" w:styleId="FooterEvenPageNumberChar">
    <w:name w:val="Footer Even Page Number Char"/>
    <w:basedOn w:val="DefaultParagraphFont"/>
    <w:link w:val="FooterEvenPageNumber"/>
    <w:rsid w:val="00BB09A4"/>
    <w:rPr>
      <w:rFonts w:ascii="Times New Roman" w:eastAsiaTheme="minorEastAsia" w:hAnsi="Times New Roman" w:cs="Times New Roman"/>
      <w:b/>
      <w:bCs/>
      <w:color w:val="FFFFFF" w:themeColor="background1"/>
      <w:sz w:val="24"/>
      <w:szCs w:val="24"/>
    </w:rPr>
  </w:style>
  <w:style w:type="paragraph" w:customStyle="1" w:styleId="FooterOddPageNumber">
    <w:name w:val="Footer Odd Page Number"/>
    <w:basedOn w:val="FooterEvenPageNumber"/>
    <w:link w:val="FooterOddPageNumberChar"/>
    <w:qFormat/>
    <w:rsid w:val="00BB09A4"/>
    <w:pPr>
      <w:jc w:val="right"/>
    </w:pPr>
  </w:style>
  <w:style w:type="character" w:customStyle="1" w:styleId="FooterOddPageNumberChar">
    <w:name w:val="Footer Odd Page Number Char"/>
    <w:basedOn w:val="FooterEvenPageNumberChar"/>
    <w:link w:val="FooterOddPageNumber"/>
    <w:rsid w:val="00BB09A4"/>
    <w:rPr>
      <w:rFonts w:ascii="Times New Roman" w:eastAsiaTheme="minorEastAsia" w:hAnsi="Times New Roman" w:cs="Times New Roman"/>
      <w:b/>
      <w:bCs/>
      <w:color w:val="FFFFFF" w:themeColor="background1"/>
      <w:sz w:val="24"/>
      <w:szCs w:val="24"/>
    </w:rPr>
  </w:style>
  <w:style w:type="paragraph" w:customStyle="1" w:styleId="ProcessName">
    <w:name w:val="Process Name"/>
    <w:basedOn w:val="TableTextCenterTableMaster"/>
    <w:qFormat/>
    <w:rsid w:val="003A546C"/>
    <w:pPr>
      <w:spacing w:line="240" w:lineRule="auto"/>
    </w:pPr>
    <w:rPr>
      <w:rFonts w:ascii="Georgia" w:eastAsia="Times New Roman" w:hAnsi="Georgia"/>
      <w:b/>
      <w:i/>
      <w:iCs/>
      <w:color w:val="32525C"/>
      <w:sz w:val="144"/>
      <w:szCs w:val="144"/>
      <w:lang w:eastAsia="en-GB" w:bidi="en-US"/>
    </w:rPr>
  </w:style>
  <w:style w:type="paragraph" w:customStyle="1" w:styleId="Process">
    <w:name w:val="Process"/>
    <w:qFormat/>
    <w:rsid w:val="003A546C"/>
    <w:pPr>
      <w:spacing w:line="240" w:lineRule="auto"/>
      <w:jc w:val="center"/>
    </w:pPr>
    <w:rPr>
      <w:rFonts w:ascii="Georgia" w:eastAsia="Times New Roman" w:hAnsi="Georgia"/>
      <w:b/>
      <w:bCs/>
      <w:i/>
      <w:iCs/>
      <w:color w:val="32525C"/>
      <w:sz w:val="56"/>
      <w:szCs w:val="56"/>
      <w:lang w:eastAsia="en-GB" w:bidi="en-US"/>
    </w:rPr>
  </w:style>
  <w:style w:type="paragraph" w:customStyle="1" w:styleId="DocumentTitle">
    <w:name w:val="Document Title"/>
    <w:link w:val="DocumentTitleChar"/>
    <w:qFormat/>
    <w:rsid w:val="003A546C"/>
    <w:pPr>
      <w:pageBreakBefore/>
      <w:spacing w:line="240" w:lineRule="auto"/>
    </w:pPr>
    <w:rPr>
      <w:rFonts w:ascii="Georgia" w:hAnsi="Georgia" w:cs="Times New Roman"/>
      <w:b/>
      <w:i/>
      <w:iCs/>
      <w:color w:val="32525C" w:themeColor="accent1" w:themeShade="80"/>
      <w:sz w:val="32"/>
      <w:szCs w:val="32"/>
      <w:lang w:bidi="en-US"/>
    </w:rPr>
  </w:style>
  <w:style w:type="paragraph" w:customStyle="1" w:styleId="CoverTitle">
    <w:name w:val="Cover Title"/>
    <w:next w:val="Normal"/>
    <w:qFormat/>
    <w:rsid w:val="003A546C"/>
    <w:pPr>
      <w:keepNext/>
      <w:spacing w:after="0" w:line="240" w:lineRule="auto"/>
    </w:pPr>
    <w:rPr>
      <w:rFonts w:ascii="Georgia" w:eastAsiaTheme="majorEastAsia" w:hAnsi="Georgia" w:cs="Georgia"/>
      <w:b/>
      <w:bCs/>
      <w:i/>
      <w:iCs/>
      <w:color w:val="32525C" w:themeColor="accent1" w:themeShade="80"/>
      <w:sz w:val="44"/>
      <w:szCs w:val="44"/>
      <w:lang w:bidi="en-US"/>
    </w:rPr>
  </w:style>
  <w:style w:type="character" w:customStyle="1" w:styleId="DocumentTitleChar">
    <w:name w:val="Document Title Char"/>
    <w:basedOn w:val="DefaultParagraphFont"/>
    <w:link w:val="DocumentTitle"/>
    <w:rsid w:val="003A546C"/>
    <w:rPr>
      <w:rFonts w:ascii="Georgia" w:hAnsi="Georgia" w:cs="Times New Roman"/>
      <w:b/>
      <w:i/>
      <w:iCs/>
      <w:color w:val="32525C" w:themeColor="accent1" w:themeShade="80"/>
      <w:sz w:val="32"/>
      <w:szCs w:val="32"/>
      <w:lang w:bidi="en-US"/>
    </w:rPr>
  </w:style>
  <w:style w:type="paragraph" w:customStyle="1" w:styleId="TableTextCenterTableMaster">
    <w:name w:val="Table Text Center (Table Master)"/>
    <w:qFormat/>
    <w:rsid w:val="003A546C"/>
    <w:pPr>
      <w:spacing w:after="0"/>
      <w:jc w:val="center"/>
    </w:pPr>
    <w:rPr>
      <w:rFonts w:ascii="Times New Roman" w:eastAsiaTheme="minorEastAsia" w:hAnsi="Times New Roman"/>
      <w:bCs/>
    </w:rPr>
  </w:style>
  <w:style w:type="paragraph" w:customStyle="1" w:styleId="TableHeader">
    <w:name w:val="Table Header"/>
    <w:basedOn w:val="TableTextCenterTableMaster"/>
    <w:qFormat/>
    <w:rsid w:val="003A546C"/>
    <w:pPr>
      <w:keepNext/>
      <w:spacing w:line="240" w:lineRule="auto"/>
    </w:pPr>
    <w:rPr>
      <w:b/>
      <w:color w:val="FFFFFF" w:themeColor="background1"/>
      <w:lang w:bidi="en-US"/>
    </w:rPr>
  </w:style>
  <w:style w:type="paragraph" w:customStyle="1" w:styleId="TableText-Left">
    <w:name w:val="Table Text - Left"/>
    <w:basedOn w:val="TableTextCenterTableMaster"/>
    <w:qFormat/>
    <w:rsid w:val="003A546C"/>
    <w:pPr>
      <w:spacing w:line="240" w:lineRule="auto"/>
      <w:jc w:val="left"/>
    </w:pPr>
    <w:rPr>
      <w:lang w:bidi="en-US"/>
    </w:rPr>
  </w:style>
  <w:style w:type="paragraph" w:customStyle="1" w:styleId="TableTitleCenterTitleMaster">
    <w:name w:val="Table Title Center (Title Master)"/>
    <w:basedOn w:val="TableTextCenterTableMaster"/>
    <w:qFormat/>
    <w:rsid w:val="003A546C"/>
    <w:rPr>
      <w:b/>
    </w:rPr>
  </w:style>
  <w:style w:type="paragraph" w:customStyle="1" w:styleId="TableTitleRight">
    <w:name w:val="Table Title Right"/>
    <w:basedOn w:val="TableTitleCenterTitleMaster"/>
    <w:qFormat/>
    <w:rsid w:val="003A546C"/>
    <w:pPr>
      <w:spacing w:line="240" w:lineRule="auto"/>
      <w:jc w:val="right"/>
    </w:pPr>
    <w:rPr>
      <w:lang w:bidi="en-US"/>
    </w:rPr>
  </w:style>
  <w:style w:type="paragraph" w:customStyle="1" w:styleId="TableTitleLeft">
    <w:name w:val="Table Title Left"/>
    <w:basedOn w:val="TableTitleCenterTitleMaster"/>
    <w:qFormat/>
    <w:rsid w:val="003A546C"/>
    <w:pPr>
      <w:spacing w:line="240" w:lineRule="auto"/>
      <w:jc w:val="left"/>
    </w:pPr>
    <w:rPr>
      <w:lang w:bidi="en-US"/>
    </w:rPr>
  </w:style>
  <w:style w:type="paragraph" w:customStyle="1" w:styleId="TableTextLeft">
    <w:name w:val="Table Text Left"/>
    <w:basedOn w:val="TableTextCenterTableMaster"/>
    <w:qFormat/>
    <w:rsid w:val="003A546C"/>
    <w:pPr>
      <w:spacing w:line="240" w:lineRule="auto"/>
      <w:jc w:val="left"/>
    </w:pPr>
    <w:rPr>
      <w:lang w:eastAsia="en-GB"/>
    </w:rPr>
  </w:style>
  <w:style w:type="paragraph" w:customStyle="1" w:styleId="CompanyLogo">
    <w:name w:val="Company Logo"/>
    <w:rsid w:val="003A546C"/>
    <w:pPr>
      <w:spacing w:after="0" w:line="240" w:lineRule="auto"/>
      <w:jc w:val="center"/>
    </w:pPr>
    <w:rPr>
      <w:rFonts w:ascii="Georgia" w:eastAsia="Times New Roman" w:hAnsi="Georgia" w:cs="Times New Roman"/>
      <w:b/>
      <w:bCs/>
      <w:i/>
      <w:iCs/>
      <w:color w:val="32525C" w:themeColor="accent1" w:themeShade="80"/>
      <w:sz w:val="28"/>
      <w:szCs w:val="28"/>
      <w:lang w:eastAsia="en-GB" w:bidi="en-US"/>
    </w:rPr>
  </w:style>
  <w:style w:type="table" w:styleId="MediumGrid1">
    <w:name w:val="Medium Grid 1"/>
    <w:basedOn w:val="TableNormal"/>
    <w:uiPriority w:val="67"/>
    <w:rsid w:val="006B34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chnic">
  <a:themeElements>
    <a:clrScheme name="Technic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Technic">
      <a:majorFont>
        <a:latin typeface="Franklin Gothic Book"/>
        <a:ea typeface=""/>
        <a:cs typeface=""/>
        <a:font script="Jpan" typeface="ＭＳ Ｐゴシック"/>
        <a:font script="Hang" typeface="HY견고딕"/>
        <a:font script="Hans" typeface="宋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HGｺﾞｼｯｸM"/>
        <a:font script="Hang" typeface="HY중고딕"/>
        <a:font script="Hans" typeface="黑体"/>
        <a:font script="Hant" typeface="微軟正黑體"/>
        <a:font script="Arab" typeface="Tahoma"/>
        <a:font script="Hebr" typeface="Levenim MT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Technic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</a:schemeClr>
            </a:gs>
            <a:gs pos="68000">
              <a:schemeClr val="phClr">
                <a:tint val="77000"/>
              </a:schemeClr>
            </a:gs>
            <a:gs pos="81000">
              <a:schemeClr val="phClr">
                <a:tint val="79000"/>
              </a:schemeClr>
            </a:gs>
            <a:gs pos="86000">
              <a:schemeClr val="phClr">
                <a:tint val="73000"/>
              </a:schemeClr>
            </a:gs>
            <a:gs pos="100000">
              <a:schemeClr val="phClr">
                <a:tint val="3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3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shade val="57000"/>
                <a:satMod val="120000"/>
              </a:schemeClr>
            </a:gs>
            <a:gs pos="80000">
              <a:schemeClr val="phClr">
                <a:shade val="56000"/>
                <a:satMod val="145000"/>
              </a:schemeClr>
            </a:gs>
            <a:gs pos="88000">
              <a:schemeClr val="phClr">
                <a:shade val="63000"/>
                <a:satMod val="160000"/>
              </a:schemeClr>
            </a:gs>
            <a:gs pos="100000">
              <a:schemeClr val="phClr">
                <a:tint val="99555"/>
                <a:satMod val="155000"/>
              </a:schemeClr>
            </a:gs>
          </a:gsLst>
          <a:lin ang="5400000" scaled="1"/>
        </a:gradFill>
      </a:fillStyleLst>
      <a:lnStyleLst>
        <a:ln w="9525" cap="flat" cmpd="sng" algn="ctr">
          <a:solidFill>
            <a:schemeClr val="phClr">
              <a:shade val="60000"/>
              <a:satMod val="30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00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62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  <a:scene3d>
            <a:camera prst="orthographicFront" fov="0">
              <a:rot lat="0" lon="0" rev="0"/>
            </a:camera>
            <a:lightRig rig="harsh" dir="t">
              <a:rot lat="6000000" lon="6000000" rev="0"/>
            </a:lightRig>
          </a:scene3d>
          <a:sp3d contourW="10000" prstMaterial="metal">
            <a:bevelT w="20000" h="9000" prst="softRound"/>
            <a:contourClr>
              <a:schemeClr val="phClr">
                <a:shade val="30000"/>
                <a:satMod val="2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50000"/>
              </a:schemeClr>
            </a:gs>
            <a:gs pos="30000">
              <a:schemeClr val="phClr">
                <a:shade val="60000"/>
                <a:satMod val="150000"/>
              </a:schemeClr>
            </a:gs>
            <a:gs pos="100000">
              <a:schemeClr val="phClr">
                <a:tint val="83000"/>
                <a:satMod val="200000"/>
              </a:schemeClr>
            </a:gs>
          </a:gsLst>
          <a:lin ang="13000000" scaled="0"/>
        </a:gra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60000" t="50000" r="4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</PublishDate>
  <Abstract>Processes used to develop software products are a key factor of their quality. Despite this fact, the cost of applying rigorous software processes inhibits the small and medium software firms to use them. SECC initiated a program to help Small and Medium Enterprises (SMEs) raise the quality of their products by using modern software development processes and practices.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3ACA47-156A-42E0-856E-93F184AD3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BA21E079</Template>
  <TotalTime>14</TotalTime>
  <Pages>2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SPIG Product Suite Handbook V1.2</vt:lpstr>
    </vt:vector>
  </TitlesOfParts>
  <Company>SECC</Company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SPIG Product Suite Handbook V1.2</dc:title>
  <dc:subject>SPIG Product Suite Interactive Process v2012</dc:subject>
  <dc:creator>Ahmed El-Shikh</dc:creator>
  <cp:lastModifiedBy>Haitham Hamza</cp:lastModifiedBy>
  <cp:revision>7</cp:revision>
  <cp:lastPrinted>2009-12-10T12:33:00Z</cp:lastPrinted>
  <dcterms:created xsi:type="dcterms:W3CDTF">2013-06-20T01:41:00Z</dcterms:created>
  <dcterms:modified xsi:type="dcterms:W3CDTF">2013-06-20T01:59:00Z</dcterms:modified>
</cp:coreProperties>
</file>